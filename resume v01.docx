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-478155</wp:posOffset>
                </wp:positionH>
                <wp:positionV relativeFrom="page">
                  <wp:posOffset>620395</wp:posOffset>
                </wp:positionV>
                <wp:extent cx="1973580" cy="452120"/>
                <wp:effectExtent l="0" t="0" r="0" b="0"/>
                <wp:wrapNone/>
                <wp:docPr id="25" name="文本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452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textAlignment w:val="auto"/>
                              <w:rPr>
                                <w:rFonts w:hint="eastAsia" w:hAnsi="SimHei" w:eastAsia="SimHei" w:cs="SimHei" w:asciiTheme="minorAscii"/>
                                <w:color w:val="374144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SimHei" w:hAnsi="SimHei" w:eastAsia="SimHei" w:cs="SimHei"/>
                                <w:color w:val="374144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>周博洋</w:t>
                            </w:r>
                            <w:r>
                              <w:rPr>
                                <w:rFonts w:hint="eastAsia" w:hAnsi="SimHei" w:eastAsia="SimHei" w:cs="SimHei" w:asciiTheme="minorAscii"/>
                                <w:color w:val="374144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(Robin)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textAlignment w:val="auto"/>
                              <w:rPr>
                                <w:rFonts w:hint="default" w:hAnsi="SimHei" w:eastAsia="SimHei" w:cs="SimHei" w:asciiTheme="minorAscii"/>
                                <w:color w:val="374144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0" o:spid="_x0000_s1026" o:spt="202" type="#_x0000_t202" style="position:absolute;left:0pt;margin-left:-37.65pt;margin-top:48.85pt;height:35.6pt;width:155.4pt;mso-position-vertical-relative:page;z-index:251649024;mso-width-relative:page;mso-height-relative:page;" filled="f" stroked="f" coordsize="21600,21600" o:gfxdata="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sfXOytgAAAAKAQAADwAAAAAAAAABACAAAAAiAAAAZHJz&#10;L2Rvd25yZXYueG1sUEsBAhQAFAAAAAgAh07iQCrV+gqSAQAA/AIAAA4AAAAAAAAAAQAgAAAAJwEA&#10;AGRycy9lMm9Eb2MueG1sUEsFBgAAAAAGAAYAWQEAAC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textAlignment w:val="auto"/>
                        <w:rPr>
                          <w:rFonts w:hint="eastAsia" w:hAnsi="SimHei" w:eastAsia="SimHei" w:cs="SimHei" w:asciiTheme="minorAscii"/>
                          <w:color w:val="374144"/>
                          <w:kern w:val="2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SimHei" w:hAnsi="SimHei" w:eastAsia="SimHei" w:cs="SimHei"/>
                          <w:color w:val="374144"/>
                          <w:kern w:val="24"/>
                          <w:sz w:val="48"/>
                          <w:szCs w:val="48"/>
                          <w:lang w:val="en-US" w:eastAsia="zh-CN"/>
                        </w:rPr>
                        <w:t>周博洋</w:t>
                      </w:r>
                      <w:r>
                        <w:rPr>
                          <w:rFonts w:hint="eastAsia" w:hAnsi="SimHei" w:eastAsia="SimHei" w:cs="SimHei" w:asciiTheme="minorAscii"/>
                          <w:color w:val="374144"/>
                          <w:kern w:val="24"/>
                          <w:sz w:val="32"/>
                          <w:szCs w:val="32"/>
                          <w:lang w:val="en-US" w:eastAsia="zh-CN"/>
                        </w:rPr>
                        <w:t>(Robin)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="0" w:beforeAutospacing="0" w:after="0" w:afterAutospacing="0" w:line="240" w:lineRule="auto"/>
                        <w:textAlignment w:val="auto"/>
                        <w:rPr>
                          <w:rFonts w:hint="default" w:hAnsi="SimHei" w:eastAsia="SimHei" w:cs="SimHei" w:asciiTheme="minorAscii"/>
                          <w:color w:val="374144"/>
                          <w:kern w:val="24"/>
                          <w:sz w:val="32"/>
                          <w:szCs w:val="3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ge">
                  <wp:posOffset>355600</wp:posOffset>
                </wp:positionV>
                <wp:extent cx="2266950" cy="107950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950" cy="1079500"/>
                          <a:chOff x="9347" y="11799"/>
                          <a:chExt cx="3570" cy="1700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 rot="0">
                            <a:off x="9347" y="12108"/>
                            <a:ext cx="3570" cy="456"/>
                            <a:chOff x="7231" y="1334"/>
                            <a:chExt cx="3570" cy="456"/>
                          </a:xfrm>
                        </wpg:grpSpPr>
                        <wps:wsp>
                          <wps:cNvPr id="1" name="文本框 122"/>
                          <wps:cNvSpPr txBox="1"/>
                          <wps:spPr>
                            <a:xfrm>
                              <a:off x="7439" y="1334"/>
                              <a:ext cx="3362" cy="456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240" w:lineRule="auto"/>
                                </w:pPr>
                                <w:r>
                                  <w:rPr>
                                    <w:rFonts w:hint="eastAsia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Email: robinbyzhou@</w:t>
                                </w:r>
                                <w:r>
                                  <w:rPr>
                                    <w:rFonts w:hint="default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gmail.com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41" name="Picture 41" descr="icons8-read-message-9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31" y="1454"/>
                              <a:ext cx="216" cy="21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9" name="Group 59"/>
                        <wpg:cNvGrpSpPr/>
                        <wpg:grpSpPr>
                          <a:xfrm rot="0">
                            <a:off x="9347" y="12419"/>
                            <a:ext cx="3180" cy="453"/>
                            <a:chOff x="7231" y="1693"/>
                            <a:chExt cx="3180" cy="453"/>
                          </a:xfrm>
                        </wpg:grpSpPr>
                        <wps:wsp>
                          <wps:cNvPr id="32" name="文本框 127"/>
                          <wps:cNvSpPr txBox="1"/>
                          <wps:spPr>
                            <a:xfrm>
                              <a:off x="7439" y="1693"/>
                              <a:ext cx="2972" cy="45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before="0" w:beforeAutospacing="0" w:after="0" w:afterAutospacing="0" w:line="240" w:lineRule="auto"/>
                                  <w:textAlignment w:val="auto"/>
                                </w:pP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color w:val="475357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</w:rPr>
                                  <w:t>微信</w:t>
                                </w:r>
                                <w:r>
                                  <w:rPr>
                                    <w:rFonts w:hint="eastAsia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>
                                  <w:rPr>
                                    <w:rFonts w:hint="default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Sheng2367570158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40" name="Picture 40" descr="icons8-weixin-15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31" y="1813"/>
                              <a:ext cx="216" cy="21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7" name="Group 57"/>
                        <wpg:cNvGrpSpPr/>
                        <wpg:grpSpPr>
                          <a:xfrm rot="0">
                            <a:off x="9347" y="11799"/>
                            <a:ext cx="2912" cy="454"/>
                            <a:chOff x="7231" y="922"/>
                            <a:chExt cx="2912" cy="454"/>
                          </a:xfrm>
                        </wpg:grpSpPr>
                        <wps:wsp>
                          <wps:cNvPr id="27" name="文本框 122"/>
                          <wps:cNvSpPr txBox="1"/>
                          <wps:spPr>
                            <a:xfrm>
                              <a:off x="7439" y="922"/>
                              <a:ext cx="2704" cy="45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240" w:lineRule="auto"/>
                                  <w:jc w:val="both"/>
                                </w:pPr>
                                <w:r>
                                  <w:rPr>
                                    <w:rFonts w:hint="eastAsia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Tel: </w:t>
                                </w:r>
                                <w:r>
                                  <w:rPr>
                                    <w:rFonts w:hint="default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 xml:space="preserve">(+86) </w:t>
                                </w:r>
                                <w:r>
                                  <w:rPr>
                                    <w:rFonts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>
                                  <w:rPr>
                                    <w:rFonts w:hint="default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/>
                                  </w:rPr>
                                  <w:t>52 1113 5370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2" name="Picture 42" descr="icons8-phone-5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31" y="1041"/>
                              <a:ext cx="216" cy="21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37" name="Group 37"/>
                        <wpg:cNvGrpSpPr/>
                        <wpg:grpSpPr>
                          <a:xfrm>
                            <a:off x="9347" y="12710"/>
                            <a:ext cx="3000" cy="486"/>
                            <a:chOff x="6408" y="12710"/>
                            <a:chExt cx="3000" cy="486"/>
                          </a:xfrm>
                        </wpg:grpSpPr>
                        <pic:pic xmlns:pic="http://schemas.openxmlformats.org/drawingml/2006/picture">
                          <pic:nvPicPr>
                            <pic:cNvPr id="39" name="Picture 39" descr="icons8-internet-9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408" y="12845"/>
                              <a:ext cx="216" cy="21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4" name="文本框 122"/>
                          <wps:cNvSpPr txBox="1"/>
                          <wps:spPr>
                            <a:xfrm>
                              <a:off x="6616" y="12710"/>
                              <a:ext cx="2792" cy="48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before="0" w:beforeAutospacing="0" w:after="0" w:afterAutospacing="0" w:line="240" w:lineRule="auto"/>
                                  <w:textAlignment w:val="auto"/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color w:val="475357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</w:rPr>
                                  <w:t>个人网站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:</w:t>
                                </w:r>
                                <w:r>
                                  <w:rPr>
                                    <w:rFonts w:hint="eastAsia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www.ssylva.</w:t>
                                </w:r>
                                <w:r>
                                  <w:rPr>
                                    <w:rFonts w:hint="default" w:ascii="Arial" w:hAnsi="Arial" w:cs="Arial" w:eastAsiaTheme="minorEastAsia"/>
                                    <w:color w:val="475357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com</w:t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</wpg:grpSp>
                      <wpg:grpSp>
                        <wpg:cNvPr id="61" name="Group 61"/>
                        <wpg:cNvGrpSpPr/>
                        <wpg:grpSpPr>
                          <a:xfrm rot="0">
                            <a:off x="9347" y="13043"/>
                            <a:ext cx="3486" cy="456"/>
                            <a:chOff x="7231" y="2624"/>
                            <a:chExt cx="3486" cy="456"/>
                          </a:xfrm>
                        </wpg:grpSpPr>
                        <wps:wsp>
                          <wps:cNvPr id="47" name="文本框 127"/>
                          <wps:cNvSpPr txBox="1"/>
                          <wps:spPr>
                            <a:xfrm>
                              <a:off x="7447" y="2624"/>
                              <a:ext cx="3270" cy="456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 w:line="240" w:lineRule="auto"/>
                                  <w:rPr>
                                    <w:rFonts w:hint="default" w:ascii="Arial" w:hAnsi="Arial" w:cs="Arial"/>
                                    <w:color w:val="44546A" w:themeColor="text2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Arial" w:hAnsi="Arial" w:cs="Arial"/>
                                    <w:color w:val="44546A" w:themeColor="text2"/>
                                    <w:sz w:val="20"/>
                                    <w:szCs w:val="20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GitHub:</w:t>
                                </w:r>
                                <w:r>
                                  <w:rPr>
                                    <w:rFonts w:hint="eastAsia" w:ascii="Arial" w:hAnsi="Arial" w:cs="Arial"/>
                                    <w:color w:val="44546A" w:themeColor="text2"/>
                                    <w:sz w:val="20"/>
                                    <w:szCs w:val="20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 w:ascii="Arial" w:hAnsi="Arial" w:eastAsia="SimSun" w:cs="Arial"/>
                                    <w:color w:val="44546A" w:themeColor="text2"/>
                                    <w:sz w:val="20"/>
                                    <w:szCs w:val="20"/>
                                    <w:u w:val="none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default" w:ascii="Arial" w:hAnsi="Arial" w:eastAsia="SimSun" w:cs="Arial"/>
                                    <w:color w:val="44546A" w:themeColor="text2"/>
                                    <w:sz w:val="20"/>
                                    <w:szCs w:val="20"/>
                                    <w:u w:val="none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instrText xml:space="preserve"> HYPERLINK "https://github.com/z2367570158" </w:instrText>
                                </w:r>
                                <w:r>
                                  <w:rPr>
                                    <w:rFonts w:hint="default" w:ascii="Arial" w:hAnsi="Arial" w:eastAsia="SimSun" w:cs="Arial"/>
                                    <w:color w:val="44546A" w:themeColor="text2"/>
                                    <w:sz w:val="20"/>
                                    <w:szCs w:val="20"/>
                                    <w:u w:val="none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6"/>
                                    <w:rFonts w:hint="default" w:ascii="Arial" w:hAnsi="Arial" w:eastAsia="SimSun" w:cs="Arial"/>
                                    <w:color w:val="44546A" w:themeColor="text2"/>
                                    <w:sz w:val="20"/>
                                    <w:szCs w:val="20"/>
                                    <w:u w:val="none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t>github.com/z2367570158</w:t>
                                </w:r>
                                <w:r>
                                  <w:rPr>
                                    <w:rFonts w:hint="default" w:ascii="Arial" w:hAnsi="Arial" w:eastAsia="SimSun" w:cs="Arial"/>
                                    <w:color w:val="44546A" w:themeColor="text2"/>
                                    <w:sz w:val="20"/>
                                    <w:szCs w:val="20"/>
                                    <w:u w:val="none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wrap="square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50" name="Picture 50" descr="icons8-github-5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31" y="2744"/>
                              <a:ext cx="216" cy="21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1.95pt;margin-top:28pt;height:85pt;width:178.5pt;mso-position-vertical-relative:page;z-index:251679744;mso-width-relative:page;mso-height-relative:page;" coordorigin="9347,11799" coordsize="3570,1700" o:gfxdata="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">
                <o:lock v:ext="edit" aspectratio="f"/>
                <v:group id="_x0000_s1026" o:spid="_x0000_s1026" o:spt="203" style="position:absolute;left:9347;top:12108;height:456;width:3570;" coordorigin="7231,1334" coordsize="3570,456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文本框 122" o:spid="_x0000_s1026" o:spt="202" type="#_x0000_t202" style="position:absolute;left:7439;top:1334;height:456;width:3362;" filled="f" stroked="f" coordsize="21600,21600" o:gfxdata="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Vfn37gAAADa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 w:line="240" w:lineRule="auto"/>
                          </w:pPr>
                          <w:r>
                            <w:rPr>
                              <w:rFonts w:hint="eastAsia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Email: robinbyzhou@</w:t>
                          </w:r>
                          <w:r>
                            <w:rPr>
                              <w:rFonts w:hint="default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gmail.com</w:t>
                          </w:r>
                        </w:p>
                      </w:txbxContent>
                    </v:textbox>
                  </v:shape>
                  <v:shape id="_x0000_s1026" o:spid="_x0000_s1026" o:spt="75" alt="icons8-read-message-96" type="#_x0000_t75" style="position:absolute;left:7231;top:1454;height:216;width:216;" filled="f" o:preferrelative="t" stroked="f" coordsize="21600,21600" o:gfxdata="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YtL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4" o:title=""/>
                    <o:lock v:ext="edit" aspectratio="t"/>
                  </v:shape>
                </v:group>
                <v:group id="_x0000_s1026" o:spid="_x0000_s1026" o:spt="203" style="position:absolute;left:9347;top:12419;height:453;width:3180;" coordorigin="7231,1693" coordsize="3180,453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27" o:spid="_x0000_s1026" o:spt="202" type="#_x0000_t202" style="position:absolute;left:7439;top:1693;height:453;width:2972;" filled="f" stroked="f" coordsize="21600,21600" o:gfxdata="UEsDBAoAAAAAAIdO4kAAAAAAAAAAAAAAAAAEAAAAZHJzL1BLAwQUAAAACACHTuJAAZtTu7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tTu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before="0" w:beforeAutospacing="0" w:after="0" w:afterAutospacing="0" w:line="240" w:lineRule="auto"/>
                            <w:textAlignment w:val="auto"/>
                          </w:pPr>
                          <w:r>
                            <w:rPr>
                              <w:rFonts w:hint="eastAsia" w:ascii="Microsoft YaHei" w:hAnsi="Microsoft YaHei" w:eastAsia="Microsoft YaHei" w:cs="Microsoft YaHei"/>
                              <w:color w:val="475357"/>
                              <w:kern w:val="24"/>
                              <w:sz w:val="18"/>
                              <w:szCs w:val="18"/>
                              <w:lang w:val="en-US" w:eastAsia="zh-CN"/>
                            </w:rPr>
                            <w:t>微信</w:t>
                          </w:r>
                          <w:r>
                            <w:rPr>
                              <w:rFonts w:hint="eastAsia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 xml:space="preserve">: </w:t>
                          </w:r>
                          <w:r>
                            <w:rPr>
                              <w:rFonts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hint="default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/>
                            </w:rPr>
                            <w:t>Sheng2367570158</w:t>
                          </w:r>
                        </w:p>
                      </w:txbxContent>
                    </v:textbox>
                  </v:shape>
                  <v:shape id="_x0000_s1026" o:spid="_x0000_s1026" o:spt="75" alt="icons8-weixin-150" type="#_x0000_t75" style="position:absolute;left:7231;top:1813;height:216;width:216;" filled="f" o:preferrelative="t" stroked="f" coordsize="21600,21600" o:gfxdata="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noZPm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group id="_x0000_s1026" o:spid="_x0000_s1026" o:spt="203" style="position:absolute;left:9347;top:11799;height:454;width:2912;" coordorigin="7231,922" coordsize="2912,454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22" o:spid="_x0000_s1026" o:spt="202" type="#_x0000_t202" style="position:absolute;left:7439;top:922;height:455;width:2704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 w:line="240" w:lineRule="auto"/>
                            <w:jc w:val="both"/>
                          </w:pPr>
                          <w:r>
                            <w:rPr>
                              <w:rFonts w:hint="eastAsia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 xml:space="preserve">Tel: </w:t>
                          </w:r>
                          <w:r>
                            <w:rPr>
                              <w:rFonts w:hint="default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/>
                            </w:rPr>
                            <w:t xml:space="preserve">(+86) </w:t>
                          </w:r>
                          <w:r>
                            <w:rPr>
                              <w:rFonts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hint="default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/>
                            </w:rPr>
                            <w:t>52 1113 5370</w:t>
                          </w:r>
                        </w:p>
                      </w:txbxContent>
                    </v:textbox>
                  </v:shape>
                  <v:shape id="_x0000_s1026" o:spid="_x0000_s1026" o:spt="75" alt="icons8-phone-52" type="#_x0000_t75" style="position:absolute;left:7231;top:1041;height:216;width:216;" filled="f" o:preferrelative="t" stroked="f" coordsize="21600,21600" o:gfxdata="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yGI3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6" o:title=""/>
                    <o:lock v:ext="edit" aspectratio="t"/>
                  </v:shape>
                </v:group>
                <v:group id="_x0000_s1026" o:spid="_x0000_s1026" o:spt="203" style="position:absolute;left:9347;top:12710;height:486;width:3000;" coordorigin="6408,12710" coordsize="3000,486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75" alt="icons8-internet-96" type="#_x0000_t75" style="position:absolute;left:6408;top:12845;height:216;width:216;" filled="f" o:preferrelative="t" stroked="f" coordsize="21600,21600" o:gfxdata="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Oelo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7" o:title=""/>
                    <o:lock v:ext="edit" aspectratio="t"/>
                  </v:shape>
                  <v:shape id="文本框 122" o:spid="_x0000_s1026" o:spt="202" type="#_x0000_t202" style="position:absolute;left:6616;top:12710;height:487;width:2792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before="0" w:beforeAutospacing="0" w:after="0" w:afterAutospacing="0" w:line="240" w:lineRule="auto"/>
                            <w:textAlignment w:val="auto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eastAsia" w:ascii="Microsoft YaHei" w:hAnsi="Microsoft YaHei" w:eastAsia="Microsoft YaHei" w:cs="Microsoft YaHei"/>
                              <w:color w:val="475357"/>
                              <w:kern w:val="24"/>
                              <w:sz w:val="18"/>
                              <w:szCs w:val="18"/>
                              <w:lang w:val="en-US" w:eastAsia="zh-CN"/>
                            </w:rPr>
                            <w:t>个人网站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color w:val="475357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:</w:t>
                          </w:r>
                          <w:r>
                            <w:rPr>
                              <w:rFonts w:hint="eastAsia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 xml:space="preserve"> www.ssylva.</w:t>
                          </w:r>
                          <w:r>
                            <w:rPr>
                              <w:rFonts w:hint="default" w:ascii="Arial" w:hAnsi="Arial" w:cs="Arial" w:eastAsiaTheme="minorEastAsia"/>
                              <w:color w:val="475357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com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347;top:13043;height:456;width:3486;" coordorigin="7231,2624" coordsize="3486,456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27" o:spid="_x0000_s1026" o:spt="202" type="#_x0000_t202" style="position:absolute;left:7447;top:2624;height:456;width:3270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4"/>
                            <w:spacing w:before="0" w:beforeAutospacing="0" w:after="0" w:afterAutospacing="0" w:line="240" w:lineRule="auto"/>
                            <w:rPr>
                              <w:rFonts w:hint="default" w:ascii="Arial" w:hAnsi="Arial" w:cs="Arial"/>
                              <w:color w:val="44546A" w:themeColor="text2"/>
                              <w:sz w:val="20"/>
                              <w:szCs w:val="20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Arial" w:hAnsi="Arial" w:cs="Arial"/>
                              <w:color w:val="44546A" w:themeColor="text2"/>
                              <w:sz w:val="20"/>
                              <w:szCs w:val="20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GitHub:</w:t>
                          </w:r>
                          <w:r>
                            <w:rPr>
                              <w:rFonts w:hint="eastAsia" w:ascii="Arial" w:hAnsi="Arial" w:cs="Arial"/>
                              <w:color w:val="44546A" w:themeColor="text2"/>
                              <w:sz w:val="20"/>
                              <w:szCs w:val="20"/>
                              <w:u w:val="none"/>
                              <w:lang w:val="en-US" w:eastAsia="zh-CN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default" w:ascii="Arial" w:hAnsi="Arial" w:eastAsia="SimSun" w:cs="Arial"/>
                              <w:color w:val="44546A" w:themeColor="text2"/>
                              <w:sz w:val="20"/>
                              <w:szCs w:val="20"/>
                              <w:u w:val="none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default" w:ascii="Arial" w:hAnsi="Arial" w:eastAsia="SimSun" w:cs="Arial"/>
                              <w:color w:val="44546A" w:themeColor="text2"/>
                              <w:sz w:val="20"/>
                              <w:szCs w:val="20"/>
                              <w:u w:val="none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instrText xml:space="preserve"> HYPERLINK "https://github.com/z2367570158" </w:instrText>
                          </w:r>
                          <w:r>
                            <w:rPr>
                              <w:rFonts w:hint="default" w:ascii="Arial" w:hAnsi="Arial" w:eastAsia="SimSun" w:cs="Arial"/>
                              <w:color w:val="44546A" w:themeColor="text2"/>
                              <w:sz w:val="20"/>
                              <w:szCs w:val="20"/>
                              <w:u w:val="none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hint="default" w:ascii="Arial" w:hAnsi="Arial" w:eastAsia="SimSun" w:cs="Arial"/>
                              <w:color w:val="44546A" w:themeColor="text2"/>
                              <w:sz w:val="20"/>
                              <w:szCs w:val="20"/>
                              <w:u w:val="none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t>github.com/z2367570158</w:t>
                          </w:r>
                          <w:r>
                            <w:rPr>
                              <w:rFonts w:hint="default" w:ascii="Arial" w:hAnsi="Arial" w:eastAsia="SimSun" w:cs="Arial"/>
                              <w:color w:val="44546A" w:themeColor="text2"/>
                              <w:sz w:val="20"/>
                              <w:szCs w:val="20"/>
                              <w:u w:val="none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_x0000_s1026" o:spid="_x0000_s1026" o:spt="75" alt="icons8-github-52" type="#_x0000_t75" style="position:absolute;left:7231;top:2744;height:216;width:216;" filled="f" o:preferrelative="t" stroked="f" coordsize="21600,21600" o:gfxdata="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/i+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-504190</wp:posOffset>
                </wp:positionH>
                <wp:positionV relativeFrom="page">
                  <wp:posOffset>1419860</wp:posOffset>
                </wp:positionV>
                <wp:extent cx="6411595" cy="904875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1595" cy="904875"/>
                          <a:chOff x="3098" y="2399"/>
                          <a:chExt cx="10097" cy="1425"/>
                        </a:xfrm>
                      </wpg:grpSpPr>
                      <wps:wsp>
                        <wps:cNvPr id="11" name="文本框 86"/>
                        <wps:cNvSpPr txBox="1"/>
                        <wps:spPr>
                          <a:xfrm>
                            <a:off x="3098" y="3015"/>
                            <a:ext cx="10088" cy="4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1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08"/>
                                  <w:tab w:val="left" w:pos="1416"/>
                                  <w:tab w:val="left" w:pos="2124"/>
                                  <w:tab w:val="left" w:pos="2832"/>
                                  <w:tab w:val="left" w:pos="3540"/>
                                  <w:tab w:val="left" w:pos="4248"/>
                                  <w:tab w:val="left" w:pos="4956"/>
                                  <w:tab w:val="left" w:pos="5664"/>
                                  <w:tab w:val="left" w:pos="6372"/>
                                  <w:tab w:val="left" w:pos="7080"/>
                                  <w:tab w:val="left" w:pos="7788"/>
                                  <w:tab w:val="left" w:pos="8496"/>
                                  <w:tab w:val="left" w:pos="9204"/>
                                  <w:tab w:val="left" w:pos="9912"/>
                                </w:tabs>
                                <w:spacing w:line="260" w:lineRule="exact"/>
                                <w:ind w:leftChars="0"/>
                                <w:jc w:val="both"/>
                                <w:rPr>
                                  <w:rFonts w:hint="eastAsia" w:ascii="Microsoft YaHei" w:hAnsi="Microsoft YaHei" w:eastAsia="Microsoft YaHei" w:cs="Microsoft YaHei"/>
                                  <w:color w:val="37414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/>
                                  <w:bCs/>
                                  <w:color w:val="374144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>加州大学圣克鲁兹分校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color w:val="374144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color w:val="374144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</w:rPr>
                                <w:t>游戏设计与互动媒体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color w:val="374144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硕士 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color w:val="374144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color w:val="374144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color w:val="374144"/>
                                  <w:kern w:val="24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</w:rPr>
                                <w:t>2017.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>08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</w:rPr>
                                <w:t>-2018.10</w:t>
                              </w:r>
                            </w:p>
                          </w:txbxContent>
                        </wps:txbx>
                        <wps:bodyPr wrap="square" numCol="1" rtlCol="0">
                          <a:spAutoFit/>
                        </wps:bodyPr>
                      </wps:wsp>
                      <wps:wsp>
                        <wps:cNvPr id="70" name="文本框 86"/>
                        <wps:cNvSpPr txBox="1"/>
                        <wps:spPr>
                          <a:xfrm>
                            <a:off x="3107" y="3420"/>
                            <a:ext cx="10088" cy="4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11"/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708"/>
                                  <w:tab w:val="left" w:pos="1416"/>
                                  <w:tab w:val="left" w:pos="2124"/>
                                  <w:tab w:val="left" w:pos="2832"/>
                                  <w:tab w:val="left" w:pos="3540"/>
                                  <w:tab w:val="left" w:pos="4248"/>
                                  <w:tab w:val="left" w:pos="4956"/>
                                  <w:tab w:val="left" w:pos="5664"/>
                                  <w:tab w:val="left" w:pos="6372"/>
                                  <w:tab w:val="left" w:pos="7080"/>
                                  <w:tab w:val="left" w:pos="7788"/>
                                  <w:tab w:val="left" w:pos="8496"/>
                                  <w:tab w:val="left" w:pos="9204"/>
                                  <w:tab w:val="left" w:pos="9912"/>
                                </w:tabs>
                                <w:spacing w:line="260" w:lineRule="exact"/>
                                <w:ind w:leftChars="0"/>
                                <w:jc w:val="both"/>
                                <w:rPr>
                                  <w:rFonts w:hint="eastAsia" w:ascii="Microsoft YaHei" w:hAnsi="Microsoft YaHei" w:eastAsia="Microsoft YaHei" w:cs="Microsoft YaHei"/>
                                  <w:color w:val="37414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/>
                                  <w:bCs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>中南大学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 xml:space="preserve">信息安全 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 xml:space="preserve">  本科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</w:rPr>
                                <w:t>2013.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</w:rPr>
                                <w:t>9-2017.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  <w:lang w:val="en-US" w:eastAsia="zh-CN"/>
                                </w:rPr>
                                <w:t>0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i w:val="0"/>
                                  <w:color w:val="374144"/>
                                  <w:sz w:val="22"/>
                                  <w:szCs w:val="22"/>
                                  <w:u w:val="none"/>
                                  <w:vertAlign w:val="baseline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numCol="1" rtlCol="0">
                          <a:spAutoFit/>
                        </wps:bodyPr>
                      </wps:wsp>
                      <wpg:grpSp>
                        <wpg:cNvPr id="52" name="Group 52"/>
                        <wpg:cNvGrpSpPr/>
                        <wpg:grpSpPr>
                          <a:xfrm>
                            <a:off x="3152" y="2399"/>
                            <a:ext cx="9886" cy="514"/>
                            <a:chOff x="3366" y="20800"/>
                            <a:chExt cx="9886" cy="514"/>
                          </a:xfrm>
                        </wpg:grpSpPr>
                        <wps:wsp>
                          <wps:cNvPr id="66" name="文本框 120"/>
                          <wps:cNvSpPr txBox="1"/>
                          <wps:spPr>
                            <a:xfrm>
                              <a:off x="3607" y="20800"/>
                              <a:ext cx="1513" cy="50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before="0" w:beforeAutospacing="0" w:after="0" w:afterAutospacing="0" w:line="240" w:lineRule="auto"/>
                                  <w:textAlignment w:val="auto"/>
                                  <w:rPr>
                                    <w:rFonts w:hint="default" w:hAnsi="SimHei" w:eastAsia="SimHei" w:cs="SimHei" w:asciiTheme="minorAscii"/>
                                    <w:color w:val="374144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SimHei" w:hAnsi="SimHei" w:eastAsia="SimHei" w:cs="SimHei"/>
                                    <w:color w:val="374144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g:grpSp>
                          <wpg:cNvPr id="49" name="Group 49"/>
                          <wpg:cNvGrpSpPr/>
                          <wpg:grpSpPr>
                            <a:xfrm>
                              <a:off x="3366" y="20918"/>
                              <a:ext cx="9886" cy="396"/>
                              <a:chOff x="2025" y="20918"/>
                              <a:chExt cx="9886" cy="396"/>
                            </a:xfrm>
                          </wpg:grpSpPr>
                          <wpg:grpSp>
                            <wpg:cNvPr id="46" name="Group 46"/>
                            <wpg:cNvGrpSpPr/>
                            <wpg:grpSpPr>
                              <a:xfrm>
                                <a:off x="2025" y="21272"/>
                                <a:ext cx="9886" cy="42"/>
                                <a:chOff x="2025" y="21272"/>
                                <a:chExt cx="9886" cy="42"/>
                              </a:xfrm>
                            </wpg:grpSpPr>
                            <wps:wsp>
                              <wps:cNvPr id="68" name="直接连接符 5"/>
                              <wps:cNvCnPr/>
                              <wps:spPr>
                                <a:xfrm>
                                  <a:off x="2025" y="21296"/>
                                  <a:ext cx="988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矩形 22"/>
                              <wps:cNvSpPr/>
                              <wps:spPr>
                                <a:xfrm>
                                  <a:off x="2033" y="21272"/>
                                  <a:ext cx="1584" cy="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7535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pic:pic xmlns:pic="http://schemas.openxmlformats.org/drawingml/2006/picture">
                            <pic:nvPicPr>
                              <pic:cNvPr id="5" name="Picture 5" descr="icons8-mortarboard-10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38" y="20918"/>
                                <a:ext cx="274" cy="2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7pt;margin-top:111.8pt;height:71.25pt;width:504.85pt;mso-position-vertical-relative:page;z-index:251682816;mso-width-relative:page;mso-height-relative:page;" coordorigin="3098,2399" coordsize="10097,1425" o:gfxdata="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">
                <o:lock v:ext="edit" aspectratio="f"/>
                <v:shape id="文本框 86" o:spid="_x0000_s1026" o:spt="202" type="#_x0000_t202" style="position:absolute;left:3098;top:3015;height:404;width:10088;" filled="f" stroked="f" coordsize="21600,21600" o:gfxdata="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r8ka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1"/>
                          <w:numPr>
                            <w:ilvl w:val="0"/>
                            <w:numId w:val="0"/>
                          </w:num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spacing w:line="260" w:lineRule="exact"/>
                          <w:ind w:leftChars="0"/>
                          <w:jc w:val="both"/>
                          <w:rPr>
                            <w:rFonts w:hint="eastAsia" w:ascii="Microsoft YaHei" w:hAnsi="Microsoft YaHei" w:eastAsia="Microsoft YaHei" w:cs="Microsoft YaHei"/>
                            <w:color w:val="374144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b/>
                            <w:bCs/>
                            <w:color w:val="374144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>加州大学圣克鲁兹分校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color w:val="374144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color w:val="374144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</w:rPr>
                          <w:t>游戏设计与互动媒体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color w:val="374144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 xml:space="preserve">硕士 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color w:val="374144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color w:val="374144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color w:val="374144"/>
                            <w:kern w:val="24"/>
                            <w:sz w:val="22"/>
                            <w:szCs w:val="22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</w:rPr>
                          <w:t>2017.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>08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</w:rPr>
                          <w:t>-2018.10</w:t>
                        </w:r>
                      </w:p>
                    </w:txbxContent>
                  </v:textbox>
                </v:shape>
                <v:shape id="文本框 86" o:spid="_x0000_s1026" o:spt="202" type="#_x0000_t202" style="position:absolute;left:3107;top:3420;height:404;width:10088;" filled="f" stroked="f" coordsize="21600,21600" o:gfxdata="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G/Rl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1"/>
                          <w:numPr>
                            <w:ilvl w:val="0"/>
                            <w:numId w:val="0"/>
                          </w:numPr>
                          <w:tabs>
                            <w:tab w:val="left" w:pos="708"/>
                            <w:tab w:val="left" w:pos="1416"/>
                            <w:tab w:val="left" w:pos="2124"/>
                            <w:tab w:val="left" w:pos="2832"/>
                            <w:tab w:val="left" w:pos="3540"/>
                            <w:tab w:val="left" w:pos="4248"/>
                            <w:tab w:val="left" w:pos="4956"/>
                            <w:tab w:val="left" w:pos="5664"/>
                            <w:tab w:val="left" w:pos="6372"/>
                            <w:tab w:val="left" w:pos="7080"/>
                            <w:tab w:val="left" w:pos="7788"/>
                            <w:tab w:val="left" w:pos="8496"/>
                            <w:tab w:val="left" w:pos="9204"/>
                            <w:tab w:val="left" w:pos="9912"/>
                          </w:tabs>
                          <w:spacing w:line="260" w:lineRule="exact"/>
                          <w:ind w:leftChars="0"/>
                          <w:jc w:val="both"/>
                          <w:rPr>
                            <w:rFonts w:hint="eastAsia" w:ascii="Microsoft YaHei" w:hAnsi="Microsoft YaHei" w:eastAsia="Microsoft YaHei" w:cs="Microsoft YaHei"/>
                            <w:color w:val="374144"/>
                            <w:sz w:val="22"/>
                            <w:szCs w:val="22"/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b/>
                            <w:bCs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>中南大学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 xml:space="preserve">信息安全 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 xml:space="preserve">  本科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</w:rPr>
                          <w:t>2013.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</w:rPr>
                          <w:t>9-2017.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  <w:lang w:val="en-US" w:eastAsia="zh-CN"/>
                          </w:rPr>
                          <w:t>0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i w:val="0"/>
                            <w:color w:val="374144"/>
                            <w:sz w:val="22"/>
                            <w:szCs w:val="22"/>
                            <w:u w:val="none"/>
                            <w:vertAlign w:val="baseline"/>
                          </w:rPr>
                          <w:t>6</w:t>
                        </w:r>
                      </w:p>
                    </w:txbxContent>
                  </v:textbox>
                </v:shape>
                <v:group id="_x0000_s1026" o:spid="_x0000_s1026" o:spt="203" style="position:absolute;left:3152;top:2399;height:514;width:9886;" coordorigin="3366,20800" coordsize="9886,514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20" o:spid="_x0000_s1026" o:spt="202" type="#_x0000_t202" style="position:absolute;left:3607;top:20800;height:503;width:1513;" filled="f" stroked="f" coordsize="21600,21600" o:gfxdata="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EMhk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before="0" w:beforeAutospacing="0" w:after="0" w:afterAutospacing="0" w:line="240" w:lineRule="auto"/>
                            <w:textAlignment w:val="auto"/>
                            <w:rPr>
                              <w:rFonts w:hint="default" w:hAnsi="SimHei" w:eastAsia="SimHei" w:cs="SimHei" w:asciiTheme="minorAscii"/>
                              <w:color w:val="374144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SimHei" w:hAnsi="SimHei" w:eastAsia="SimHei" w:cs="SimHei"/>
                              <w:color w:val="374144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教育经历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3366;top:20918;height:396;width:9886;" coordorigin="2025,20918" coordsize="9886,396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f"/>
                    <v:group id="_x0000_s1026" o:spid="_x0000_s1026" o:spt="203" style="position:absolute;left:2025;top:21272;height:42;width:9886;" coordorigin="2025,21272" coordsize="9886,42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直接连接符 5" o:spid="_x0000_s1026" o:spt="20" style="position:absolute;left:2025;top:21296;height:0;width:9886;" filled="f" stroked="t" coordsize="21600,21600" o:gfxdata="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kFIb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BFBFBF [2412]" miterlimit="8" joinstyle="miter"/>
                        <v:imagedata o:title=""/>
                        <o:lock v:ext="edit" aspectratio="f"/>
                      </v:line>
                      <v:rect id="矩形 22" o:spid="_x0000_s1026" o:spt="1" style="position:absolute;left:2033;top:21272;height:43;width:1584;v-text-anchor:middle;" fillcolor="#475357" filled="t" stroked="f" coordsize="21600,21600" o:gfxdata="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47G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</v:group>
                    <v:shape id="_x0000_s1026" o:spid="_x0000_s1026" o:spt="75" alt="icons8-mortarboard-100" type="#_x0000_t75" style="position:absolute;left:2038;top:20918;height:274;width:274;" filled="f" o:preferrelative="t" stroked="f" coordsize="21600,21600" o:gfxdata="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Ka+k7sAAADa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r:id="rId9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</w:p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paragraph">
                  <wp:posOffset>87630</wp:posOffset>
                </wp:positionV>
                <wp:extent cx="6473825" cy="2831465"/>
                <wp:effectExtent l="0" t="0" r="0" b="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3825" cy="2831465"/>
                          <a:chOff x="7152" y="4081"/>
                          <a:chExt cx="10195" cy="4459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7152" y="4081"/>
                            <a:ext cx="10195" cy="4459"/>
                            <a:chOff x="3704" y="4042"/>
                            <a:chExt cx="10195" cy="4459"/>
                          </a:xfrm>
                        </wpg:grpSpPr>
                        <wpg:grpSp>
                          <wpg:cNvPr id="91" name="Group 91"/>
                          <wpg:cNvGrpSpPr/>
                          <wpg:grpSpPr>
                            <a:xfrm rot="0">
                              <a:off x="3704" y="4538"/>
                              <a:ext cx="10195" cy="3963"/>
                              <a:chOff x="4430" y="6306"/>
                              <a:chExt cx="10195" cy="4133"/>
                            </a:xfrm>
                          </wpg:grpSpPr>
                          <wps:wsp>
                            <wps:cNvPr id="86" name="文本框 86"/>
                            <wps:cNvSpPr txBox="1"/>
                            <wps:spPr>
                              <a:xfrm>
                                <a:off x="4430" y="6306"/>
                                <a:ext cx="10195" cy="86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11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Chars="0"/>
                                    <w:jc w:val="both"/>
                                    <w:textAlignment w:val="auto"/>
                                    <w:rPr>
                                      <w:rFonts w:hint="default" w:ascii="Microsoft YaHei" w:hAnsi="Microsoft YaHei" w:eastAsia="Microsoft YaHei" w:cs="Microsoft YaHei"/>
                                      <w:color w:val="374144"/>
                                      <w:kern w:val="24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Microsoft YaHei" w:hAnsi="Microsoft YaHei" w:eastAsia="Microsoft YaHei" w:cs="Microsoft YaHei"/>
                                      <w:b/>
                                      <w:bCs/>
                                      <w:color w:val="374144"/>
                                      <w:kern w:val="24"/>
                                      <w:sz w:val="24"/>
                                      <w:szCs w:val="24"/>
                                      <w:lang w:val="en-US" w:eastAsia="zh-CN"/>
                                    </w:rPr>
                                    <w:t>Project MLM</w:t>
                                  </w:r>
                                  <w:r>
                                    <w:rPr>
                                      <w:rFonts w:hint="default" w:ascii="Microsoft YaHei" w:hAnsi="Microsoft YaHei" w:eastAsia="Microsoft YaHei" w:cs="Microsoft YaHei"/>
                                      <w:b/>
                                      <w:bCs/>
                                      <w:color w:val="374144"/>
                                      <w:kern w:val="24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Microsoft YaHei" w:hAnsi="Microsoft YaHei" w:eastAsia="Microsoft YaHei" w:cs="Microsoft YaHei"/>
                                      <w:color w:val="374144"/>
                                      <w:kern w:val="24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color w:val="374144"/>
                                      <w:kern w:val="24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基于Unity的pc第三人称在线多人魔法对抗游戏，尚未公开</w:t>
                                  </w:r>
                                  <w:r>
                                    <w:rPr>
                                      <w:rFonts w:hint="default" w:ascii="Microsoft YaHei" w:hAnsi="Microsoft YaHei" w:eastAsia="Microsoft YaHei" w:cs="Microsoft YaHei"/>
                                      <w:color w:val="374144"/>
                                      <w:kern w:val="24"/>
                                      <w:sz w:val="20"/>
                                      <w:szCs w:val="20"/>
                                      <w:lang w:val="en-US" w:eastAsia="zh-CN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11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tabs>
                                      <w:tab w:val="left" w:pos="708"/>
                                      <w:tab w:val="left" w:pos="1416"/>
                                      <w:tab w:val="left" w:pos="2124"/>
                                      <w:tab w:val="left" w:pos="2832"/>
                                      <w:tab w:val="left" w:pos="3540"/>
                                      <w:tab w:val="left" w:pos="4248"/>
                                      <w:tab w:val="left" w:pos="4956"/>
                                      <w:tab w:val="left" w:pos="5664"/>
                                      <w:tab w:val="left" w:pos="6372"/>
                                      <w:tab w:val="left" w:pos="7080"/>
                                      <w:tab w:val="left" w:pos="7788"/>
                                      <w:tab w:val="left" w:pos="8496"/>
                                      <w:tab w:val="left" w:pos="9204"/>
                                      <w:tab w:val="left" w:pos="9912"/>
                                    </w:tabs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ind w:leftChars="0"/>
                                    <w:jc w:val="left"/>
                                    <w:textAlignment w:val="auto"/>
                                    <w:rPr>
                                      <w:rFonts w:hint="eastAsia" w:ascii="Microsoft YaHei" w:hAnsi="Microsoft YaHei" w:eastAsia="Microsoft YaHei" w:cs="Microsoft YaHei"/>
                                      <w:b/>
                                      <w:bCs/>
                                      <w:i w:val="0"/>
                                      <w:color w:val="767171" w:themeColor="background2" w:themeShade="80"/>
                                      <w:sz w:val="21"/>
                                      <w:szCs w:val="21"/>
                                      <w:u w:val="none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b/>
                                      <w:bCs/>
                                      <w:color w:val="767171" w:themeColor="background2" w:themeShade="80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>· Lava</w:t>
                                  </w:r>
                                  <w:r>
                                    <w:rPr>
                                      <w:rFonts w:hint="default" w:ascii="Microsoft YaHei" w:hAnsi="Microsoft YaHei" w:eastAsia="Microsoft YaHei" w:cs="Microsoft YaHei"/>
                                      <w:b/>
                                      <w:bCs/>
                                      <w:color w:val="767171" w:themeColor="background2" w:themeShade="80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 xml:space="preserve"> Games. Inc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b/>
                                      <w:bCs/>
                                      <w:color w:val="767171" w:themeColor="background2" w:themeShade="80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b/>
                                      <w:bCs/>
                                      <w:color w:val="767171" w:themeColor="background2" w:themeShade="80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b/>
                                      <w:bCs/>
                                      <w:color w:val="767171" w:themeColor="background2" w:themeShade="80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b/>
                                      <w:bCs/>
                                      <w:color w:val="767171" w:themeColor="background2" w:themeShade="80"/>
                                      <w:kern w:val="24"/>
                                      <w:sz w:val="21"/>
                                      <w:szCs w:val="21"/>
                                      <w:lang w:val="en-US" w:eastAsia="zh-CN"/>
                                    </w:rPr>
                                    <w:t xml:space="preserve">· 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b/>
                                      <w:bCs/>
                                      <w:i w:val="0"/>
                                      <w:color w:val="767171" w:themeColor="background2" w:themeShade="80"/>
                                      <w:sz w:val="21"/>
                                      <w:szCs w:val="21"/>
                                      <w:u w:val="none"/>
                                      <w:vertAlign w:val="baseline"/>
                                      <w:lang w:val="en-US" w:eastAsia="zh-CN"/>
                                    </w:rPr>
                                    <w:t>游戏研发工程师(Gamplay Programmer)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b/>
                                      <w:bCs/>
                                      <w:i w:val="0"/>
                                      <w:color w:val="767171" w:themeColor="background2" w:themeShade="80"/>
                                      <w:sz w:val="21"/>
                                      <w:szCs w:val="21"/>
                                      <w:u w:val="none"/>
                                      <w:vertAlign w:val="baseline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b/>
                                      <w:bCs/>
                                      <w:i w:val="0"/>
                                      <w:color w:val="767171" w:themeColor="background2" w:themeShade="80"/>
                                      <w:sz w:val="21"/>
                                      <w:szCs w:val="21"/>
                                      <w:u w:val="none"/>
                                      <w:vertAlign w:val="baseline"/>
                                      <w:lang w:val="en-US" w:eastAsia="zh-CN"/>
                                    </w:rPr>
                                    <w:t xml:space="preserve">     · 洛杉矶，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b/>
                                      <w:bCs/>
                                      <w:i w:val="0"/>
                                      <w:color w:val="767171" w:themeColor="background2" w:themeShade="80"/>
                                      <w:sz w:val="21"/>
                                      <w:szCs w:val="21"/>
                                      <w:u w:val="none"/>
                                      <w:vertAlign w:val="baseline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b/>
                                      <w:bCs/>
                                      <w:i w:val="0"/>
                                      <w:color w:val="767171" w:themeColor="background2" w:themeShade="80"/>
                                      <w:sz w:val="21"/>
                                      <w:szCs w:val="21"/>
                                      <w:u w:val="none"/>
                                      <w:vertAlign w:val="baseline"/>
                                      <w:lang w:val="en-US" w:eastAsia="zh-CN"/>
                                    </w:rPr>
                                    <w:t>8.12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b/>
                                      <w:bCs/>
                                      <w:i w:val="0"/>
                                      <w:color w:val="767171" w:themeColor="background2" w:themeShade="80"/>
                                      <w:sz w:val="21"/>
                                      <w:szCs w:val="21"/>
                                      <w:u w:val="none"/>
                                      <w:vertAlign w:val="baseline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b/>
                                      <w:bCs/>
                                      <w:i w:val="0"/>
                                      <w:color w:val="767171" w:themeColor="background2" w:themeShade="80"/>
                                      <w:sz w:val="21"/>
                                      <w:szCs w:val="21"/>
                                      <w:u w:val="none"/>
                                      <w:vertAlign w:val="baseline"/>
                                      <w:lang w:val="en-US" w:eastAsia="zh-CN"/>
                                    </w:rPr>
                                    <w:t>至今</w:t>
                                  </w:r>
                                </w:p>
                              </w:txbxContent>
                            </wps:txbx>
                            <wps:bodyPr wrap="square" numCol="1" rtlCol="0">
                              <a:noAutofit/>
                            </wps:bodyPr>
                          </wps:wsp>
                          <wps:wsp>
                            <wps:cNvPr id="89" name="文本框 127"/>
                            <wps:cNvSpPr txBox="1"/>
                            <wps:spPr>
                              <a:xfrm>
                                <a:off x="4436" y="7057"/>
                                <a:ext cx="10055" cy="338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Autospacing="0" w:after="0" w:afterAutospacing="0" w:line="240" w:lineRule="auto"/>
                                    <w:ind w:left="418" w:leftChars="0" w:hanging="418" w:firstLineChars="0"/>
                                    <w:textAlignment w:val="auto"/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负责设计实现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联机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角色控制系统，包括输入系统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可预测回溯的物理计算，动画系统，与动作捕捉工作室协调完成角色动画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集成。</w:t>
                                  </w:r>
                                </w:p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Autospacing="0" w:after="0" w:afterAutospacing="0" w:line="240" w:lineRule="auto"/>
                                    <w:ind w:left="418" w:leftChars="0" w:hanging="418" w:firstLineChars="0"/>
                                    <w:textAlignment w:val="auto"/>
                                    <w:rPr>
                                      <w:rFonts w:hint="eastAsia" w:ascii="Microsoft YaHei" w:hAnsi="Microsoft YaHei" w:eastAsia="Microsoft YaHei" w:cs="Microsoft YaHei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设计和实现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游戏逻辑的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强联机功能，主要完成模块有数据序列化，状态同步框架，客户端预测与回溯，服务器实例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确认判定的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游戏逻辑。</w:t>
                                  </w:r>
                                </w:p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Autospacing="0" w:after="0" w:afterAutospacing="0" w:line="240" w:lineRule="auto"/>
                                    <w:ind w:left="418" w:leftChars="0" w:hanging="418" w:firstLineChars="0"/>
                                    <w:textAlignment w:val="auto"/>
                                    <w:rPr>
                                      <w:rFonts w:hint="eastAsia" w:ascii="Microsoft YaHei" w:hAnsi="Microsoft YaHei" w:eastAsia="Microsoft YaHei" w:cs="Microsoft YaHei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实现了基于模型替换的换装系统，涉及骨骼重定向，材质和贴图的合并。</w:t>
                                  </w:r>
                                </w:p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Autospacing="0" w:after="0" w:afterAutospacing="0" w:line="240" w:lineRule="auto"/>
                                    <w:ind w:left="418" w:leftChars="0" w:hanging="418" w:firstLineChars="0"/>
                                    <w:textAlignment w:val="auto"/>
                                    <w:rPr>
                                      <w:rFonts w:hint="eastAsia" w:ascii="Microsoft YaHei" w:hAnsi="Microsoft YaHei" w:eastAsia="Microsoft YaHei" w:cs="Microsoft YaHei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与音频工作室协调，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基于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W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wise，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完成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游戏的音频集成，包括游戏内音频逻辑，soundbank的热更新和声音事件的重定向和管理。</w:t>
                                  </w:r>
                                </w:p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1"/>
                                    </w:numPr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Autospacing="0" w:after="0" w:afterAutospacing="0" w:line="240" w:lineRule="auto"/>
                                    <w:ind w:left="418" w:leftChars="0" w:hanging="418" w:firstLineChars="0"/>
                                    <w:jc w:val="both"/>
                                    <w:textAlignment w:val="auto"/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开发中后期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负责网络和角色控制的优化部分，分别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使用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P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rotobuf和多线程优化了数据序列化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开销300%</w:t>
                                  </w:r>
                                  <w:r>
                                    <w:rPr>
                                      <w:rFonts w:hint="eastAsia" w:ascii="Microsoft YaHei" w:hAnsi="Microsoft YaHei" w:eastAsia="Microsoft YaHei" w:cs="Microsoft YaHei"/>
                                      <w:i w:val="0"/>
                                      <w:color w:val="404040" w:themeColor="text1" w:themeTint="BF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以上。优化角色物理计算和回溯算法，使得物理计算控制在1ms每帧。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line="240" w:lineRule="auto"/>
                                    <w:textAlignment w:val="auto"/>
                                    <w:rPr>
                                      <w:rFonts w:hint="eastAsia" w:ascii="Microsoft YaHei" w:hAnsi="Microsoft YaHei" w:eastAsia="Microsoft YaHei" w:cs="Microsoft YaHei"/>
                                      <w:color w:val="404040" w:themeColor="text1" w:themeTint="BF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wrap="square" lIns="91440" tIns="91440" rIns="91440" bIns="45720">
                              <a:noAutofit/>
                            </wps:bodyPr>
                          </wps:wsp>
                        </wpg:grpSp>
                        <wpg:grpSp>
                          <wpg:cNvPr id="54" name="Group 54"/>
                          <wpg:cNvGrpSpPr/>
                          <wpg:grpSpPr>
                            <a:xfrm>
                              <a:off x="3758" y="4042"/>
                              <a:ext cx="9886" cy="503"/>
                              <a:chOff x="3366" y="22926"/>
                              <a:chExt cx="9886" cy="503"/>
                            </a:xfrm>
                          </wpg:grpSpPr>
                          <wps:wsp>
                            <wps:cNvPr id="96" name="文本框 120"/>
                            <wps:cNvSpPr txBox="1"/>
                            <wps:spPr>
                              <a:xfrm>
                                <a:off x="3607" y="22926"/>
                                <a:ext cx="1513" cy="50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Autospacing="0" w:after="0" w:afterAutospacing="0" w:line="240" w:lineRule="auto"/>
                                    <w:textAlignment w:val="auto"/>
                                    <w:rPr>
                                      <w:rFonts w:hint="default" w:hAnsi="SimHei" w:eastAsia="SimHei" w:cs="SimHei" w:asciiTheme="minorAscii"/>
                                      <w:color w:val="374144"/>
                                      <w:kern w:val="2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hAnsi="SimHei" w:eastAsia="SimHei" w:cs="SimHei" w:asciiTheme="minorAscii"/>
                                      <w:color w:val="374144"/>
                                      <w:kern w:val="2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g:grpSp>
                            <wpg:cNvPr id="45" name="Group 45"/>
                            <wpg:cNvGrpSpPr/>
                            <wpg:grpSpPr>
                              <a:xfrm rot="0">
                                <a:off x="3366" y="23380"/>
                                <a:ext cx="9886" cy="42"/>
                                <a:chOff x="1900" y="23380"/>
                                <a:chExt cx="9886" cy="42"/>
                              </a:xfrm>
                            </wpg:grpSpPr>
                            <wps:wsp>
                              <wps:cNvPr id="97" name="直接连接符 5"/>
                              <wps:cNvCnPr/>
                              <wps:spPr>
                                <a:xfrm>
                                  <a:off x="1900" y="23402"/>
                                  <a:ext cx="988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矩形 22"/>
                              <wps:cNvSpPr/>
                              <wps:spPr>
                                <a:xfrm>
                                  <a:off x="1900" y="23380"/>
                                  <a:ext cx="1584" cy="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7535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</wpg:grpSp>
                      </wpg:grpSp>
                      <pic:pic xmlns:pic="http://schemas.openxmlformats.org/drawingml/2006/picture">
                        <pic:nvPicPr>
                          <pic:cNvPr id="82" name="Picture 82" descr="icons8-bag-interior-10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203" y="4191"/>
                            <a:ext cx="274" cy="2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1pt;margin-top:6.9pt;height:222.95pt;width:509.75pt;z-index:251685888;mso-width-relative:page;mso-height-relative:page;" coordorigin="7152,4081" coordsize="10195,4459" o:gfxdata="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">
                <o:lock v:ext="edit" aspectratio="f"/>
                <v:group id="_x0000_s1026" o:spid="_x0000_s1026" o:spt="203" style="position:absolute;left:7152;top:4081;height:4459;width:10195;" coordorigin="3704,4042" coordsize="10195,4459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3704;top:4538;height:3963;width:10195;" coordorigin="4430,6306" coordsize="10195,4133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86" o:spid="_x0000_s1026" o:spt="202" type="#_x0000_t202" style="position:absolute;left:4430;top:6306;height:869;width:10195;" filled="f" stroked="f" coordsize="21600,21600" o:gfxdata="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HC6e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jc w:val="both"/>
                              <w:textAlignment w:val="auto"/>
                              <w:rPr>
                                <w:rFonts w:hint="default" w:ascii="Microsoft YaHei" w:hAnsi="Microsoft YaHei" w:eastAsia="Microsoft YaHei" w:cs="Microsoft YaHei"/>
                                <w:color w:val="374144"/>
                                <w:kern w:val="24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color w:val="374144"/>
                                <w:kern w:val="24"/>
                                <w:sz w:val="24"/>
                                <w:szCs w:val="24"/>
                                <w:lang w:val="en-US" w:eastAsia="zh-CN"/>
                              </w:rPr>
                              <w:t>Project MLM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color w:val="374144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374144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(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color w:val="374144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基于Unity的pc第三人称在线多人魔法对抗游戏，尚未公开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color w:val="374144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)</w:t>
                            </w:r>
                          </w:p>
                          <w:p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3540"/>
                                <w:tab w:val="left" w:pos="4248"/>
                                <w:tab w:val="left" w:pos="4956"/>
                                <w:tab w:val="left" w:pos="5664"/>
                                <w:tab w:val="left" w:pos="6372"/>
                                <w:tab w:val="left" w:pos="7080"/>
                                <w:tab w:val="left" w:pos="7788"/>
                                <w:tab w:val="left" w:pos="8496"/>
                                <w:tab w:val="left" w:pos="9204"/>
                                <w:tab w:val="left" w:pos="99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jc w:val="left"/>
                              <w:textAlignment w:val="auto"/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i w:val="0"/>
                                <w:color w:val="767171" w:themeColor="background2" w:themeShade="80"/>
                                <w:sz w:val="21"/>
                                <w:szCs w:val="21"/>
                                <w:u w:val="none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· Lava</w:t>
                            </w:r>
                            <w:r>
                              <w:rPr>
                                <w:rFonts w:hint="default" w:ascii="Microsoft YaHei" w:hAnsi="Microsoft YaHei" w:eastAsia="Microsoft YaHei" w:cs="Microsoft YaHei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Games. Inc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color w:val="767171" w:themeColor="background2" w:themeShade="8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· 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i w:val="0"/>
                                <w:color w:val="767171" w:themeColor="background2" w:themeShade="80"/>
                                <w:sz w:val="21"/>
                                <w:szCs w:val="21"/>
                                <w:u w:val="none"/>
                                <w:vertAlign w:val="baseline"/>
                                <w:lang w:val="en-US" w:eastAsia="zh-CN"/>
                              </w:rPr>
                              <w:t>游戏研发工程师(Gamplay Programmer)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i w:val="0"/>
                                <w:color w:val="767171" w:themeColor="background2" w:themeShade="80"/>
                                <w:sz w:val="21"/>
                                <w:szCs w:val="21"/>
                                <w:u w:val="none"/>
                                <w:vertAlign w:val="baseline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i w:val="0"/>
                                <w:color w:val="767171" w:themeColor="background2" w:themeShade="80"/>
                                <w:sz w:val="21"/>
                                <w:szCs w:val="21"/>
                                <w:u w:val="none"/>
                                <w:vertAlign w:val="baseline"/>
                                <w:lang w:val="en-US" w:eastAsia="zh-CN"/>
                              </w:rPr>
                              <w:t xml:space="preserve">     · 洛杉矶，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i w:val="0"/>
                                <w:color w:val="767171" w:themeColor="background2" w:themeShade="80"/>
                                <w:sz w:val="21"/>
                                <w:szCs w:val="21"/>
                                <w:u w:val="none"/>
                                <w:vertAlign w:val="baseline"/>
                              </w:rPr>
                              <w:t>201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i w:val="0"/>
                                <w:color w:val="767171" w:themeColor="background2" w:themeShade="80"/>
                                <w:sz w:val="21"/>
                                <w:szCs w:val="21"/>
                                <w:u w:val="none"/>
                                <w:vertAlign w:val="baseline"/>
                                <w:lang w:val="en-US" w:eastAsia="zh-CN"/>
                              </w:rPr>
                              <w:t>8.12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i w:val="0"/>
                                <w:color w:val="767171" w:themeColor="background2" w:themeShade="80"/>
                                <w:sz w:val="21"/>
                                <w:szCs w:val="21"/>
                                <w:u w:val="none"/>
                                <w:vertAlign w:val="baseline"/>
                              </w:rPr>
                              <w:t>-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b/>
                                <w:bCs/>
                                <w:i w:val="0"/>
                                <w:color w:val="767171" w:themeColor="background2" w:themeShade="80"/>
                                <w:sz w:val="21"/>
                                <w:szCs w:val="21"/>
                                <w:u w:val="none"/>
                                <w:vertAlign w:val="baseline"/>
                                <w:lang w:val="en-US" w:eastAsia="zh-CN"/>
                              </w:rPr>
                              <w:t>至今</w:t>
                            </w:r>
                          </w:p>
                        </w:txbxContent>
                      </v:textbox>
                    </v:shape>
                    <v:shape id="文本框 127" o:spid="_x0000_s1026" o:spt="202" type="#_x0000_t202" style="position:absolute;left:4436;top:7057;height:3382;width:10055;" filled="f" stroked="f" coordsize="21600,21600" o:gfxdata="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KZXsC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2.54mm,2.54mm,2.54mm,1.27mm"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18" w:leftChars="0" w:hanging="418" w:firstLineChars="0"/>
                              <w:textAlignment w:val="auto"/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负责设计实现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联机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角色控制系统，包括输入系统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可预测回溯的物理计算，动画系统，与动作捕捉工作室协调完成角色动画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集成。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18" w:leftChars="0" w:hanging="418" w:firstLineChars="0"/>
                              <w:textAlignment w:val="auto"/>
                              <w:rPr>
                                <w:rFonts w:hint="eastAsia" w:ascii="Microsoft YaHei" w:hAnsi="Microsoft YaHei" w:eastAsia="Microsoft YaHei" w:cs="Microsoft YaHei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设计和实现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游戏逻辑的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强联机功能，主要完成模块有数据序列化，状态同步框架，客户端预测与回溯，服务器实例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确认判定的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游戏逻辑。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18" w:leftChars="0" w:hanging="418" w:firstLineChars="0"/>
                              <w:textAlignment w:val="auto"/>
                              <w:rPr>
                                <w:rFonts w:hint="eastAsia" w:ascii="Microsoft YaHei" w:hAnsi="Microsoft YaHei" w:eastAsia="Microsoft YaHei" w:cs="Microsoft YaHei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实现了基于模型替换的换装系统，涉及骨骼重定向，材质和贴图的合并。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18" w:leftChars="0" w:hanging="418" w:firstLineChars="0"/>
                              <w:textAlignment w:val="auto"/>
                              <w:rPr>
                                <w:rFonts w:hint="eastAsia" w:ascii="Microsoft YaHei" w:hAnsi="Microsoft YaHei" w:eastAsia="Microsoft YaHei" w:cs="Microsoft YaHei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与音频工作室协调，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基于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wise，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完成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游戏的音频集成，包括游戏内音频逻辑，soundbank的热更新和声音事件的重定向和管理。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ind w:left="418" w:leftChars="0" w:hanging="418" w:firstLineChars="0"/>
                              <w:jc w:val="both"/>
                              <w:textAlignment w:val="auto"/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开发中后期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负责网络和角色控制的优化部分，分别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rotobuf和多线程优化了数据序列化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开销300%</w:t>
                            </w:r>
                            <w:r>
                              <w:rPr>
                                <w:rFonts w:hint="eastAsia" w:ascii="Microsoft YaHei" w:hAnsi="Microsoft YaHei" w:eastAsia="Microsoft YaHei" w:cs="Microsoft YaHei"/>
                                <w:i w:val="0"/>
                                <w:color w:val="404040" w:themeColor="text1" w:themeTint="BF"/>
                                <w:sz w:val="20"/>
                                <w:szCs w:val="20"/>
                                <w:u w:val="none"/>
                                <w:vertAlign w:val="baseline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以上。优化角色物理计算和回溯算法，使得物理计算控制在1ms每帧。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Microsoft YaHei" w:hAnsi="Microsoft YaHei" w:eastAsia="Microsoft YaHei" w:cs="Microsoft YaHei"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3758;top:4042;height:503;width:9886;" coordorigin="3366,22926" coordsize="9886,503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120" o:spid="_x0000_s1026" o:spt="202" type="#_x0000_t202" style="position:absolute;left:3607;top:22926;height:503;width:1513;" filled="f" stroked="f" coordsize="21600,21600" o:gfxdata="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xbhD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textAlignment w:val="auto"/>
                              <w:rPr>
                                <w:rFonts w:hint="default" w:hAnsi="SimHei" w:eastAsia="SimHei" w:cs="SimHei" w:asciiTheme="minorAscii"/>
                                <w:color w:val="374144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SimHei" w:eastAsia="SimHei" w:cs="SimHei" w:asciiTheme="minorAscii"/>
                                <w:color w:val="374144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group id="_x0000_s1026" o:spid="_x0000_s1026" o:spt="203" style="position:absolute;left:3366;top:23380;height:42;width:9886;" coordorigin="1900,23380" coordsize="9886,42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直接连接符 5" o:spid="_x0000_s1026" o:spt="20" style="position:absolute;left:1900;top:23402;height:0;width:9886;" filled="f" stroked="t" coordsize="21600,21600" o:gfxdata="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jatk6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BFBFBF [2412]" miterlimit="8" joinstyle="miter"/>
                        <v:imagedata o:title=""/>
                        <o:lock v:ext="edit" aspectratio="f"/>
                      </v:line>
                      <v:rect id="矩形 22" o:spid="_x0000_s1026" o:spt="1" style="position:absolute;left:1900;top:23380;height:43;width:1584;v-text-anchor:middle;" fillcolor="#475357" filled="t" stroked="f" coordsize="21600,21600" o:gfxdata="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AfupL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</v:group>
                  </v:group>
                </v:group>
                <v:shape id="_x0000_s1026" o:spid="_x0000_s1026" o:spt="75" alt="icons8-bag-interior-100" type="#_x0000_t75" style="position:absolute;left:7203;top:4191;height:274;width:274;" filled="f" o:preferrelative="t" stroked="f" coordsize="21600,21600" o:gfxdata="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ZBl1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</w:p>
    <w:p/>
    <w:p/>
    <w:p/>
    <w:p/>
    <w:p/>
    <w:p/>
    <w:p/>
    <w:p/>
    <w:p>
      <w:pPr>
        <w:rPr>
          <w:rFonts w:hint="eastAsia" w:eastAsiaTheme="minorEastAsia"/>
          <w:lang w:eastAsia="zh-CN"/>
        </w:rPr>
      </w:pPr>
    </w:p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92710</wp:posOffset>
                </wp:positionV>
                <wp:extent cx="6546850" cy="3432810"/>
                <wp:effectExtent l="0" t="0" r="0" b="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850" cy="3432810"/>
                          <a:chOff x="5195" y="8605"/>
                          <a:chExt cx="10310" cy="5406"/>
                        </a:xfrm>
                      </wpg:grpSpPr>
                      <wpg:grpSp>
                        <wpg:cNvPr id="79" name="Group 79"/>
                        <wpg:cNvGrpSpPr/>
                        <wpg:grpSpPr>
                          <a:xfrm>
                            <a:off x="5201" y="9172"/>
                            <a:ext cx="10304" cy="2288"/>
                            <a:chOff x="5201" y="9172"/>
                            <a:chExt cx="10304" cy="2288"/>
                          </a:xfrm>
                        </wpg:grpSpPr>
                        <wps:wsp>
                          <wps:cNvPr id="93" name="文本框 86"/>
                          <wps:cNvSpPr txBox="1"/>
                          <wps:spPr>
                            <a:xfrm>
                              <a:off x="5207" y="9172"/>
                              <a:ext cx="10298" cy="13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708"/>
                                    <w:tab w:val="left" w:pos="1416"/>
                                    <w:tab w:val="left" w:pos="2124"/>
                                    <w:tab w:val="left" w:pos="2832"/>
                                    <w:tab w:val="left" w:pos="3540"/>
                                    <w:tab w:val="left" w:pos="4248"/>
                                    <w:tab w:val="left" w:pos="4956"/>
                                    <w:tab w:val="left" w:pos="5664"/>
                                    <w:tab w:val="left" w:pos="6372"/>
                                    <w:tab w:val="left" w:pos="7080"/>
                                    <w:tab w:val="left" w:pos="7788"/>
                                    <w:tab w:val="left" w:pos="8496"/>
                                    <w:tab w:val="left" w:pos="9204"/>
                                    <w:tab w:val="left" w:pos="9912"/>
                                  </w:tabs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Chars="0"/>
                                  <w:jc w:val="both"/>
                                  <w:textAlignment w:val="auto"/>
                                  <w:rPr>
                                    <w:rFonts w:hint="default" w:ascii="Microsoft YaHei" w:hAnsi="Microsoft YaHei" w:eastAsia="Microsoft YaHei" w:cs="Microsoft YaHei"/>
                                    <w:color w:val="374144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374144"/>
                                    <w:kern w:val="24"/>
                                    <w:sz w:val="24"/>
                                    <w:szCs w:val="24"/>
                                    <w:lang w:val="en-US" w:eastAsia="zh-CN"/>
                                  </w:rPr>
                                  <w:t>Forze Break</w:t>
                                </w:r>
                                <w:r>
                                  <w:rPr>
                                    <w:rFonts w:hint="default" w:ascii="Microsoft YaHei" w:hAnsi="Microsoft YaHei" w:eastAsia="Microsoft YaHei" w:cs="Microsoft YaHei"/>
                                    <w:b/>
                                    <w:bCs/>
                                    <w:color w:val="374144"/>
                                    <w:kern w:val="24"/>
                                    <w:sz w:val="24"/>
                                    <w:szCs w:val="24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 w:ascii="Microsoft YaHei" w:hAnsi="Microsoft YaHei" w:eastAsia="Microsoft YaHei" w:cs="Microsoft YaHei"/>
                                    <w:color w:val="374144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(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color w:val="374144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基于Unity的第三人称多人载具对抗游戏，入选E3mix学生作品，上架steam</w:t>
                                </w:r>
                                <w:r>
                                  <w:rPr>
                                    <w:rFonts w:hint="default" w:ascii="Microsoft YaHei" w:hAnsi="Microsoft YaHei" w:eastAsia="Microsoft YaHei" w:cs="Microsoft YaHei"/>
                                    <w:color w:val="374144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)</w:t>
                                </w:r>
                              </w:p>
                              <w:p>
                                <w:pPr>
                                  <w:pStyle w:val="11"/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708"/>
                                    <w:tab w:val="left" w:pos="1416"/>
                                    <w:tab w:val="left" w:pos="2124"/>
                                    <w:tab w:val="left" w:pos="2832"/>
                                    <w:tab w:val="left" w:pos="3540"/>
                                    <w:tab w:val="left" w:pos="4248"/>
                                    <w:tab w:val="left" w:pos="4956"/>
                                    <w:tab w:val="left" w:pos="5664"/>
                                    <w:tab w:val="left" w:pos="6372"/>
                                    <w:tab w:val="left" w:pos="7080"/>
                                    <w:tab w:val="left" w:pos="7788"/>
                                    <w:tab w:val="left" w:pos="8496"/>
                                    <w:tab w:val="left" w:pos="9204"/>
                                    <w:tab w:val="left" w:pos="9912"/>
                                  </w:tabs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Chars="0"/>
                                  <w:jc w:val="both"/>
                                  <w:textAlignment w:val="auto"/>
                                  <w:rPr>
                                    <w:rFonts w:hint="default" w:hAnsi="Microsoft YaHei" w:eastAsia="Microsoft YaHei" w:cs="Microsoft YaHei" w:asciiTheme="minorAscii"/>
                                    <w:color w:val="767171" w:themeColor="background2" w:themeShade="80"/>
                                    <w:kern w:val="24"/>
                                    <w:sz w:val="18"/>
                                    <w:szCs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Ansi="SimSun" w:eastAsia="SimSun" w:cs="SimSun" w:asciiTheme="minorAscii"/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Ansi="SimSun" w:eastAsia="SimSun" w:cs="SimSun" w:asciiTheme="minorAscii"/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  <w:instrText xml:space="preserve"> HYPERLINK "https://store.steampowered.com/app/927970/ForzeBreak/" </w:instrText>
                                </w:r>
                                <w:r>
                                  <w:rPr>
                                    <w:rFonts w:hAnsi="SimSun" w:eastAsia="SimSun" w:cs="SimSun" w:asciiTheme="minorAscii"/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7"/>
                                    <w:rFonts w:hAnsi="SimSun" w:eastAsia="SimSun" w:cs="SimSun" w:asciiTheme="minorAscii"/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  <w:t>https://store.steampowered.com/app/927970/ForzeBreak/</w:t>
                                </w:r>
                                <w:r>
                                  <w:rPr>
                                    <w:rFonts w:hAnsi="SimSun" w:eastAsia="SimSun" w:cs="SimSun" w:asciiTheme="minorAscii"/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pStyle w:val="11"/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708"/>
                                    <w:tab w:val="left" w:pos="1416"/>
                                    <w:tab w:val="left" w:pos="2124"/>
                                    <w:tab w:val="left" w:pos="2832"/>
                                    <w:tab w:val="left" w:pos="3540"/>
                                    <w:tab w:val="left" w:pos="4248"/>
                                    <w:tab w:val="left" w:pos="4956"/>
                                    <w:tab w:val="left" w:pos="5664"/>
                                    <w:tab w:val="left" w:pos="6372"/>
                                    <w:tab w:val="left" w:pos="7080"/>
                                    <w:tab w:val="left" w:pos="7788"/>
                                    <w:tab w:val="left" w:pos="8496"/>
                                    <w:tab w:val="left" w:pos="9204"/>
                                    <w:tab w:val="left" w:pos="9912"/>
                                  </w:tabs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Chars="0"/>
                                  <w:jc w:val="left"/>
                                  <w:textAlignment w:val="auto"/>
                                  <w:rPr>
                                    <w:rFonts w:hint="default" w:ascii="Microsoft YaHei" w:hAnsi="Microsoft YaHei" w:eastAsia="Microsoft YaHei" w:cs="Microsoft YaHei"/>
                                    <w:b/>
                                    <w:bCs/>
                                    <w:i w:val="0"/>
                                    <w:color w:val="767171" w:themeColor="background2" w:themeShade="80"/>
                                    <w:sz w:val="21"/>
                                    <w:szCs w:val="21"/>
                                    <w:u w:val="none"/>
                                    <w:vertAlign w:val="baseline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767171" w:themeColor="background2" w:themeShade="8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· 五人团队学生作品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767171" w:themeColor="background2" w:themeShade="8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767171" w:themeColor="background2" w:themeShade="8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767171" w:themeColor="background2" w:themeShade="8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· 设计兼开发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i w:val="0"/>
                                    <w:color w:val="767171" w:themeColor="background2" w:themeShade="80"/>
                                    <w:sz w:val="21"/>
                                    <w:szCs w:val="21"/>
                                    <w:u w:val="none"/>
                                    <w:vertAlign w:val="baseline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i w:val="0"/>
                                    <w:color w:val="767171" w:themeColor="background2" w:themeShade="80"/>
                                    <w:sz w:val="21"/>
                                    <w:szCs w:val="21"/>
                                    <w:u w:val="none"/>
                                    <w:vertAlign w:val="baseline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i w:val="0"/>
                                    <w:color w:val="767171" w:themeColor="background2" w:themeShade="80"/>
                                    <w:sz w:val="21"/>
                                    <w:szCs w:val="21"/>
                                    <w:u w:val="none"/>
                                    <w:vertAlign w:val="baseline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i w:val="0"/>
                                    <w:color w:val="767171" w:themeColor="background2" w:themeShade="80"/>
                                    <w:sz w:val="21"/>
                                    <w:szCs w:val="21"/>
                                    <w:u w:val="none"/>
                                    <w:vertAlign w:val="baseline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i w:val="0"/>
                                    <w:color w:val="767171" w:themeColor="background2" w:themeShade="80"/>
                                    <w:sz w:val="21"/>
                                    <w:szCs w:val="21"/>
                                    <w:u w:val="none"/>
                                    <w:vertAlign w:val="baseline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i w:val="0"/>
                                    <w:color w:val="767171" w:themeColor="background2" w:themeShade="80"/>
                                    <w:sz w:val="21"/>
                                    <w:szCs w:val="21"/>
                                    <w:u w:val="none"/>
                                    <w:vertAlign w:val="baseline"/>
                                    <w:lang w:val="en-US" w:eastAsia="zh-CN"/>
                                  </w:rPr>
                                  <w:t xml:space="preserve"> · 圣何塞, 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i w:val="0"/>
                                    <w:color w:val="767171" w:themeColor="background2" w:themeShade="80"/>
                                    <w:sz w:val="21"/>
                                    <w:szCs w:val="21"/>
                                    <w:u w:val="none"/>
                                    <w:vertAlign w:val="baseline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i w:val="0"/>
                                    <w:color w:val="767171" w:themeColor="background2" w:themeShade="80"/>
                                    <w:sz w:val="21"/>
                                    <w:szCs w:val="21"/>
                                    <w:u w:val="none"/>
                                    <w:vertAlign w:val="baseline"/>
                                    <w:lang w:val="en-US" w:eastAsia="zh-CN"/>
                                  </w:rPr>
                                  <w:t>7.12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i w:val="0"/>
                                    <w:color w:val="767171" w:themeColor="background2" w:themeShade="80"/>
                                    <w:sz w:val="21"/>
                                    <w:szCs w:val="21"/>
                                    <w:u w:val="none"/>
                                    <w:vertAlign w:val="baseline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i w:val="0"/>
                                    <w:color w:val="767171" w:themeColor="background2" w:themeShade="80"/>
                                    <w:sz w:val="21"/>
                                    <w:szCs w:val="21"/>
                                    <w:u w:val="none"/>
                                    <w:vertAlign w:val="baseline"/>
                                    <w:lang w:val="en-US" w:eastAsia="zh-CN"/>
                                  </w:rPr>
                                  <w:t>2018.6</w:t>
                                </w:r>
                              </w:p>
                            </w:txbxContent>
                          </wps:txbx>
                          <wps:bodyPr wrap="square" numCol="1" rtlCol="0">
                            <a:noAutofit/>
                          </wps:bodyPr>
                        </wps:wsp>
                        <wps:wsp>
                          <wps:cNvPr id="94" name="文本框 127"/>
                          <wps:cNvSpPr txBox="1"/>
                          <wps:spPr>
                            <a:xfrm>
                              <a:off x="5201" y="10134"/>
                              <a:ext cx="10091" cy="132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2"/>
                                  </w:numPr>
                                  <w:suppressLineNumbers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before="0" w:beforeAutospacing="0" w:after="0" w:afterAutospacing="0" w:line="240" w:lineRule="auto"/>
                                  <w:ind w:left="418" w:leftChars="0" w:hanging="418" w:firstLineChars="0"/>
                                  <w:textAlignment w:val="auto"/>
                                  <w:rPr>
                                    <w:rFonts w:hint="eastAsia" w:ascii="Microsoft YaHei" w:hAnsi="Microsoft YaHei" w:eastAsia="Microsoft YaHei" w:cs="Microsoft YaHei"/>
                                    <w:color w:val="404040" w:themeColor="text1" w:themeTint="BF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负责各类载具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和部分武器道具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的设计和实现，主要基于物理和动力学实现各异的操控手感，并根据车辆运动模式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和武器道具特点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进行网络同步的优化。</w:t>
                                </w:r>
                              </w:p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2"/>
                                  </w:numPr>
                                  <w:suppressLineNumbers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before="0" w:beforeAutospacing="0" w:after="0" w:afterAutospacing="0" w:line="240" w:lineRule="auto"/>
                                  <w:ind w:left="418" w:leftChars="0" w:hanging="418" w:firstLineChars="0"/>
                                  <w:jc w:val="left"/>
                                  <w:textAlignment w:val="auto"/>
                                  <w:rPr>
                                    <w:rFonts w:hint="eastAsia" w:ascii="Microsoft YaHei" w:hAnsi="Microsoft YaHei" w:eastAsia="Microsoft YaHei" w:cs="Microsoft YaHei"/>
                                    <w:color w:val="404040" w:themeColor="text1" w:themeTint="BF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使用FMOD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reaper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和FLStudio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，负责音频资源的制作和各类音频游戏内的实现。</w:t>
                                </w:r>
                              </w:p>
                            </w:txbxContent>
                          </wps:txbx>
                          <wps:bodyPr wrap="square" lIns="91440" tIns="91440" rIns="91440" bIns="45720">
                            <a:noAutofit/>
                          </wps:bodyPr>
                        </wps:wsp>
                      </wpg:grpSp>
                      <wpg:grpSp>
                        <wpg:cNvPr id="80" name="Group 80"/>
                        <wpg:cNvGrpSpPr/>
                        <wpg:grpSpPr>
                          <a:xfrm>
                            <a:off x="5207" y="11401"/>
                            <a:ext cx="10090" cy="2610"/>
                            <a:chOff x="5207" y="11401"/>
                            <a:chExt cx="10090" cy="2610"/>
                          </a:xfrm>
                        </wpg:grpSpPr>
                        <wps:wsp>
                          <wps:cNvPr id="100" name="文本框 86"/>
                          <wps:cNvSpPr txBox="1"/>
                          <wps:spPr>
                            <a:xfrm>
                              <a:off x="5207" y="11401"/>
                              <a:ext cx="10053" cy="11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11"/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708"/>
                                    <w:tab w:val="left" w:pos="1416"/>
                                    <w:tab w:val="left" w:pos="2124"/>
                                    <w:tab w:val="left" w:pos="2832"/>
                                    <w:tab w:val="left" w:pos="3540"/>
                                    <w:tab w:val="left" w:pos="4248"/>
                                    <w:tab w:val="left" w:pos="4956"/>
                                    <w:tab w:val="left" w:pos="5664"/>
                                    <w:tab w:val="left" w:pos="6372"/>
                                    <w:tab w:val="left" w:pos="7080"/>
                                    <w:tab w:val="left" w:pos="7788"/>
                                    <w:tab w:val="left" w:pos="8496"/>
                                    <w:tab w:val="left" w:pos="9204"/>
                                    <w:tab w:val="left" w:pos="9912"/>
                                  </w:tabs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Chars="0"/>
                                  <w:jc w:val="both"/>
                                  <w:textAlignment w:val="auto"/>
                                  <w:rPr>
                                    <w:rFonts w:hint="default" w:ascii="Microsoft YaHei" w:hAnsi="Microsoft YaHei" w:eastAsia="Microsoft YaHei" w:cs="Microsoft YaHei"/>
                                    <w:color w:val="374144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374144"/>
                                    <w:kern w:val="24"/>
                                    <w:sz w:val="24"/>
                                    <w:szCs w:val="24"/>
                                    <w:lang w:val="en-US" w:eastAsia="zh-CN"/>
                                  </w:rPr>
                                  <w:t>Life Jumper</w:t>
                                </w:r>
                                <w:r>
                                  <w:rPr>
                                    <w:rFonts w:hint="default" w:ascii="Microsoft YaHei" w:hAnsi="Microsoft YaHei" w:eastAsia="Microsoft YaHei" w:cs="Microsoft YaHei"/>
                                    <w:b/>
                                    <w:bCs/>
                                    <w:color w:val="374144"/>
                                    <w:kern w:val="24"/>
                                    <w:sz w:val="24"/>
                                    <w:szCs w:val="24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 w:ascii="Microsoft YaHei" w:hAnsi="Microsoft YaHei" w:eastAsia="Microsoft YaHei" w:cs="Microsoft YaHei"/>
                                    <w:color w:val="374144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(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color w:val="374144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基于Unity的文字平台跳跃，Ludum Dare41 比赛作品</w:t>
                                </w:r>
                                <w:r>
                                  <w:rPr>
                                    <w:rFonts w:hint="default" w:ascii="Microsoft YaHei" w:hAnsi="Microsoft YaHei" w:eastAsia="Microsoft YaHei" w:cs="Microsoft YaHei"/>
                                    <w:color w:val="374144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  <w:t>)</w:t>
                                </w:r>
                              </w:p>
                              <w:p>
                                <w:pPr>
                                  <w:pStyle w:val="11"/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708"/>
                                    <w:tab w:val="left" w:pos="1416"/>
                                    <w:tab w:val="left" w:pos="2124"/>
                                    <w:tab w:val="left" w:pos="2832"/>
                                    <w:tab w:val="left" w:pos="3540"/>
                                    <w:tab w:val="left" w:pos="4248"/>
                                    <w:tab w:val="left" w:pos="4956"/>
                                    <w:tab w:val="left" w:pos="5664"/>
                                    <w:tab w:val="left" w:pos="6372"/>
                                    <w:tab w:val="left" w:pos="7080"/>
                                    <w:tab w:val="left" w:pos="7788"/>
                                    <w:tab w:val="left" w:pos="8496"/>
                                    <w:tab w:val="left" w:pos="9204"/>
                                    <w:tab w:val="left" w:pos="9912"/>
                                  </w:tabs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Chars="0"/>
                                  <w:jc w:val="both"/>
                                  <w:textAlignment w:val="auto"/>
                                  <w:rPr>
                                    <w:rFonts w:hint="default" w:hAnsi="Microsoft YaHei" w:eastAsia="Microsoft YaHei" w:cs="Microsoft YaHei" w:asciiTheme="minorAscii"/>
                                    <w:color w:val="767171" w:themeColor="background2" w:themeShade="80"/>
                                    <w:kern w:val="24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Ansi="SimSun" w:eastAsia="SimSun" w:cs="SimSun" w:asciiTheme="minorAscii"/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Ansi="SimSun" w:eastAsia="SimSun" w:cs="SimSun" w:asciiTheme="minorAscii"/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  <w:instrText xml:space="preserve"> HYPERLINK "https://ldjam.com/events/ludum-dare/41/ld41-life-jumper-text-adventure3d-platformer" </w:instrText>
                                </w:r>
                                <w:r>
                                  <w:rPr>
                                    <w:rFonts w:hAnsi="SimSun" w:eastAsia="SimSun" w:cs="SimSun" w:asciiTheme="minorAscii"/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7"/>
                                    <w:rFonts w:hAnsi="SimSun" w:eastAsia="SimSun" w:cs="SimSun" w:asciiTheme="minorAscii"/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  <w:t>https://ldjam.com/events/ludum-dare/41/ld41-life-jumper-text-adventure3d-platformer</w:t>
                                </w:r>
                                <w:r>
                                  <w:rPr>
                                    <w:rFonts w:hAnsi="SimSun" w:eastAsia="SimSun" w:cs="SimSun" w:asciiTheme="minorAscii"/>
                                    <w:color w:val="767171" w:themeColor="background2" w:themeShade="8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>
                                <w:pPr>
                                  <w:pStyle w:val="11"/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tabs>
                                    <w:tab w:val="left" w:pos="708"/>
                                    <w:tab w:val="left" w:pos="1416"/>
                                    <w:tab w:val="left" w:pos="2124"/>
                                    <w:tab w:val="left" w:pos="2832"/>
                                    <w:tab w:val="left" w:pos="3540"/>
                                    <w:tab w:val="left" w:pos="4248"/>
                                    <w:tab w:val="left" w:pos="4956"/>
                                    <w:tab w:val="left" w:pos="5664"/>
                                    <w:tab w:val="left" w:pos="6372"/>
                                    <w:tab w:val="left" w:pos="7080"/>
                                    <w:tab w:val="left" w:pos="7788"/>
                                    <w:tab w:val="left" w:pos="8496"/>
                                    <w:tab w:val="left" w:pos="9204"/>
                                    <w:tab w:val="left" w:pos="9912"/>
                                  </w:tabs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40" w:lineRule="auto"/>
                                  <w:ind w:leftChars="0"/>
                                  <w:jc w:val="both"/>
                                  <w:textAlignment w:val="auto"/>
                                  <w:rPr>
                                    <w:rFonts w:hint="default" w:ascii="Microsoft YaHei" w:hAnsi="Microsoft YaHei" w:eastAsia="Microsoft YaHei" w:cs="Microsoft YaHei"/>
                                    <w:b/>
                                    <w:bCs/>
                                    <w:i w:val="0"/>
                                    <w:color w:val="767171" w:themeColor="background2" w:themeShade="80"/>
                                    <w:sz w:val="21"/>
                                    <w:szCs w:val="21"/>
                                    <w:u w:val="none"/>
                                    <w:vertAlign w:val="baseline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767171" w:themeColor="background2" w:themeShade="8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· 个人作品 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767171" w:themeColor="background2" w:themeShade="8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767171" w:themeColor="background2" w:themeShade="8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767171" w:themeColor="background2" w:themeShade="8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767171" w:themeColor="background2" w:themeShade="8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>· 个人开发者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i w:val="0"/>
                                    <w:color w:val="767171" w:themeColor="background2" w:themeShade="80"/>
                                    <w:sz w:val="21"/>
                                    <w:szCs w:val="21"/>
                                    <w:u w:val="none"/>
                                    <w:vertAlign w:val="baseline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767171" w:themeColor="background2" w:themeShade="8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767171" w:themeColor="background2" w:themeShade="8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767171" w:themeColor="background2" w:themeShade="8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767171" w:themeColor="background2" w:themeShade="8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767171" w:themeColor="background2" w:themeShade="8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767171" w:themeColor="background2" w:themeShade="8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767171" w:themeColor="background2" w:themeShade="8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767171" w:themeColor="background2" w:themeShade="8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color w:val="767171" w:themeColor="background2" w:themeShade="80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   ·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i w:val="0"/>
                                    <w:color w:val="767171" w:themeColor="background2" w:themeShade="80"/>
                                    <w:sz w:val="21"/>
                                    <w:szCs w:val="21"/>
                                    <w:u w:val="none"/>
                                    <w:vertAlign w:val="baseline"/>
                                  </w:rPr>
                                  <w:t>201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b/>
                                    <w:bCs/>
                                    <w:i w:val="0"/>
                                    <w:color w:val="767171" w:themeColor="background2" w:themeShade="80"/>
                                    <w:sz w:val="21"/>
                                    <w:szCs w:val="21"/>
                                    <w:u w:val="none"/>
                                    <w:vertAlign w:val="baseline"/>
                                    <w:lang w:val="en-US" w:eastAsia="zh-CN"/>
                                  </w:rPr>
                                  <w:t>8.4</w:t>
                                </w:r>
                              </w:p>
                            </w:txbxContent>
                          </wps:txbx>
                          <wps:bodyPr wrap="square" numCol="1" rtlCol="0">
                            <a:noAutofit/>
                          </wps:bodyPr>
                        </wps:wsp>
                        <wps:wsp>
                          <wps:cNvPr id="2" name="文本框 127"/>
                          <wps:cNvSpPr txBox="1"/>
                          <wps:spPr>
                            <a:xfrm>
                              <a:off x="5207" y="12369"/>
                              <a:ext cx="10091" cy="1642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suppressLineNumbers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before="0" w:beforeAutospacing="0" w:after="0" w:afterAutospacing="0" w:line="240" w:lineRule="auto"/>
                                  <w:ind w:left="418" w:leftChars="0" w:hanging="418" w:firstLineChars="0"/>
                                  <w:textAlignment w:val="auto"/>
                                  <w:rPr>
                                    <w:rFonts w:hint="eastAsia" w:ascii="Microsoft YaHei" w:hAnsi="Microsoft YaHei" w:eastAsia="Microsoft YaHei" w:cs="Microsoft YaHei"/>
                                    <w:color w:val="404040" w:themeColor="text1" w:themeTint="BF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Ludum Dare 41，48小时个人组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，</w:t>
                                </w: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基于unity，从零制作一款3d平台跳跃文字叙事游戏。工具链包含Maya制作简单角色模型和骨骼绑定，photoshop制作贴图，unity内置系统制作角色动画，FL studio音乐编曲制作，FMOD音频实现，unity c#最终游戏逻辑的实现。</w:t>
                                </w:r>
                              </w:p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1"/>
                                  </w:numPr>
                                  <w:suppressLineNumbers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before="0" w:beforeAutospacing="0" w:after="0" w:afterAutospacing="0" w:line="240" w:lineRule="auto"/>
                                  <w:ind w:left="418" w:leftChars="0" w:hanging="418" w:firstLineChars="0"/>
                                  <w:textAlignment w:val="auto"/>
                                  <w:rPr>
                                    <w:rFonts w:hint="eastAsia" w:ascii="Microsoft YaHei" w:hAnsi="Microsoft YaHei" w:eastAsia="Microsoft YaHei" w:cs="Microsoft YaHei"/>
                                    <w:color w:val="404040" w:themeColor="text1" w:themeTint="BF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Microsoft YaHei" w:hAnsi="Microsoft YaHei" w:eastAsia="Microsoft YaHei" w:cs="Microsoft YaHei"/>
                                    <w:i w:val="0"/>
                                    <w:color w:val="404040" w:themeColor="text1" w:themeTint="BF"/>
                                    <w:sz w:val="20"/>
                                    <w:szCs w:val="20"/>
                                    <w:u w:val="none"/>
                                    <w:vertAlign w:val="baseli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Ludum Dare 41 情绪排名第4，创新排名第9，总评第14。（1000+参赛作品）</w:t>
                                </w:r>
                              </w:p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numPr>
                                    <w:ilvl w:val="0"/>
                                    <w:numId w:val="0"/>
                                  </w:numPr>
                                  <w:suppressLineNumbers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before="0" w:beforeAutospacing="0" w:after="0" w:afterAutospacing="0" w:line="240" w:lineRule="auto"/>
                                  <w:ind w:leftChars="0"/>
                                  <w:jc w:val="left"/>
                                  <w:textAlignment w:val="auto"/>
                                  <w:rPr>
                                    <w:rFonts w:hint="eastAsia" w:ascii="Microsoft YaHei" w:hAnsi="Microsoft YaHei" w:eastAsia="Microsoft YaHei" w:cs="Microsoft YaHei"/>
                                    <w:color w:val="404040" w:themeColor="text1" w:themeTint="BF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wrap="square" lIns="91440" tIns="91440" rIns="91440" bIns="45720"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5195" y="8605"/>
                            <a:ext cx="9886" cy="502"/>
                            <a:chOff x="3366" y="27676"/>
                            <a:chExt cx="9886" cy="502"/>
                          </a:xfrm>
                        </wpg:grpSpPr>
                        <wps:wsp>
                          <wps:cNvPr id="83" name="文本框 120"/>
                          <wps:cNvSpPr txBox="1"/>
                          <wps:spPr>
                            <a:xfrm>
                              <a:off x="3607" y="27676"/>
                              <a:ext cx="1513" cy="50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eepNext w:val="0"/>
                                  <w:keepLines w:val="0"/>
                                  <w:pageBreakBefore w:val="0"/>
                                  <w:widowControl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before="0" w:beforeAutospacing="0" w:after="0" w:afterAutospacing="0" w:line="240" w:lineRule="auto"/>
                                  <w:textAlignment w:val="auto"/>
                                  <w:rPr>
                                    <w:rFonts w:hint="default" w:hAnsi="SimHei" w:eastAsia="SimHei" w:cs="SimHei" w:asciiTheme="minorAscii"/>
                                    <w:color w:val="374144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hAnsi="SimHei" w:eastAsia="SimHei" w:cs="SimHei" w:asciiTheme="minorAscii"/>
                                    <w:color w:val="374144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g:grpSp>
                          <wpg:cNvPr id="51" name="Group 51"/>
                          <wpg:cNvGrpSpPr/>
                          <wpg:grpSpPr>
                            <a:xfrm>
                              <a:off x="3366" y="27782"/>
                              <a:ext cx="9886" cy="386"/>
                              <a:chOff x="1913" y="27782"/>
                              <a:chExt cx="9886" cy="386"/>
                            </a:xfrm>
                          </wpg:grpSpPr>
                          <wpg:grpSp>
                            <wpg:cNvPr id="43" name="Group 43"/>
                            <wpg:cNvGrpSpPr/>
                            <wpg:grpSpPr>
                              <a:xfrm>
                                <a:off x="1913" y="28126"/>
                                <a:ext cx="9886" cy="42"/>
                                <a:chOff x="1913" y="28126"/>
                                <a:chExt cx="9886" cy="42"/>
                              </a:xfrm>
                            </wpg:grpSpPr>
                            <wps:wsp>
                              <wps:cNvPr id="84" name="直接连接符 5"/>
                              <wps:cNvCnPr/>
                              <wps:spPr>
                                <a:xfrm>
                                  <a:off x="1913" y="28144"/>
                                  <a:ext cx="988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矩形 22"/>
                              <wps:cNvSpPr/>
                              <wps:spPr>
                                <a:xfrm>
                                  <a:off x="1913" y="28126"/>
                                  <a:ext cx="1584" cy="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7535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  <pic:pic xmlns:pic="http://schemas.openxmlformats.org/drawingml/2006/picture">
                            <pic:nvPicPr>
                              <pic:cNvPr id="13" name="Picture 13" descr="icons8-project-management-9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913" y="27782"/>
                                <a:ext cx="274" cy="2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4pt;margin-top:7.3pt;height:270.3pt;width:515.5pt;z-index:251684864;mso-width-relative:page;mso-height-relative:page;" coordorigin="5195,8605" coordsize="10310,5406" o:gfxdata="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">
                <o:lock v:ext="edit" aspectratio="f"/>
                <v:group id="_x0000_s1026" o:spid="_x0000_s1026" o:spt="203" style="position:absolute;left:5201;top:9172;height:2288;width:10304;" coordorigin="5201,9172" coordsize="10304,2288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86" o:spid="_x0000_s1026" o:spt="202" type="#_x0000_t202" style="position:absolute;left:5207;top:9172;height:1354;width:10298;" filled="f" stroked="f" coordsize="21600,21600" o:gfxdata="UEsDBAoAAAAAAIdO4kAAAAAAAAAAAAAAAAAEAAAAZHJzL1BLAwQUAAAACACHTuJA3rIb2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IXuE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shvb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tabs>
                              <w:tab w:val="left" w:pos="708"/>
                              <w:tab w:val="left" w:pos="1416"/>
                              <w:tab w:val="left" w:pos="2124"/>
                              <w:tab w:val="left" w:pos="2832"/>
                              <w:tab w:val="left" w:pos="3540"/>
                              <w:tab w:val="left" w:pos="4248"/>
                              <w:tab w:val="left" w:pos="4956"/>
                              <w:tab w:val="left" w:pos="5664"/>
                              <w:tab w:val="left" w:pos="6372"/>
                              <w:tab w:val="left" w:pos="7080"/>
                              <w:tab w:val="left" w:pos="7788"/>
                              <w:tab w:val="left" w:pos="8496"/>
                              <w:tab w:val="left" w:pos="9204"/>
                              <w:tab w:val="left" w:pos="9912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Chars="0"/>
                            <w:jc w:val="both"/>
                            <w:textAlignment w:val="auto"/>
                            <w:rPr>
                              <w:rFonts w:hint="default" w:ascii="Microsoft YaHei" w:hAnsi="Microsoft YaHei" w:eastAsia="Microsoft YaHei" w:cs="Microsoft YaHei"/>
                              <w:color w:val="374144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374144"/>
                              <w:kern w:val="24"/>
                              <w:sz w:val="24"/>
                              <w:szCs w:val="24"/>
                              <w:lang w:val="en-US" w:eastAsia="zh-CN"/>
                            </w:rPr>
                            <w:t>Forze Break</w:t>
                          </w:r>
                          <w:r>
                            <w:rPr>
                              <w:rFonts w:hint="default" w:ascii="Microsoft YaHei" w:hAnsi="Microsoft YaHei" w:eastAsia="Microsoft YaHei" w:cs="Microsoft YaHei"/>
                              <w:b/>
                              <w:bCs/>
                              <w:color w:val="374144"/>
                              <w:kern w:val="24"/>
                              <w:sz w:val="24"/>
                              <w:szCs w:val="24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Microsoft YaHei" w:hAnsi="Microsoft YaHei" w:eastAsia="Microsoft YaHei" w:cs="Microsoft YaHei"/>
                              <w:color w:val="374144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(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color w:val="374144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基于Unity的第三人称多人载具对抗游戏，入选E3mix学生作品，上架steam</w:t>
                          </w:r>
                          <w:r>
                            <w:rPr>
                              <w:rFonts w:hint="default" w:ascii="Microsoft YaHei" w:hAnsi="Microsoft YaHei" w:eastAsia="Microsoft YaHei" w:cs="Microsoft YaHei"/>
                              <w:color w:val="374144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)</w:t>
                          </w:r>
                        </w:p>
                        <w:p>
                          <w:pPr>
                            <w:pStyle w:val="11"/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tabs>
                              <w:tab w:val="left" w:pos="708"/>
                              <w:tab w:val="left" w:pos="1416"/>
                              <w:tab w:val="left" w:pos="2124"/>
                              <w:tab w:val="left" w:pos="2832"/>
                              <w:tab w:val="left" w:pos="3540"/>
                              <w:tab w:val="left" w:pos="4248"/>
                              <w:tab w:val="left" w:pos="4956"/>
                              <w:tab w:val="left" w:pos="5664"/>
                              <w:tab w:val="left" w:pos="6372"/>
                              <w:tab w:val="left" w:pos="7080"/>
                              <w:tab w:val="left" w:pos="7788"/>
                              <w:tab w:val="left" w:pos="8496"/>
                              <w:tab w:val="left" w:pos="9204"/>
                              <w:tab w:val="left" w:pos="9912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Chars="0"/>
                            <w:jc w:val="both"/>
                            <w:textAlignment w:val="auto"/>
                            <w:rPr>
                              <w:rFonts w:hint="default" w:hAnsi="Microsoft YaHei" w:eastAsia="Microsoft YaHei" w:cs="Microsoft YaHei" w:asciiTheme="minorAscii"/>
                              <w:color w:val="767171" w:themeColor="background2" w:themeShade="80"/>
                              <w:kern w:val="24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Ansi="SimSun" w:eastAsia="SimSun" w:cs="SimSun" w:asciiTheme="minorAscii"/>
                              <w:color w:val="767171" w:themeColor="background2" w:themeShade="8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Ansi="SimSun" w:eastAsia="SimSun" w:cs="SimSun" w:asciiTheme="minorAscii"/>
                              <w:color w:val="767171" w:themeColor="background2" w:themeShade="80"/>
                              <w:sz w:val="20"/>
                              <w:szCs w:val="20"/>
                            </w:rPr>
                            <w:instrText xml:space="preserve"> HYPERLINK "https://store.steampowered.com/app/927970/ForzeBreak/" </w:instrText>
                          </w:r>
                          <w:r>
                            <w:rPr>
                              <w:rFonts w:hAnsi="SimSun" w:eastAsia="SimSun" w:cs="SimSun" w:asciiTheme="minorAscii"/>
                              <w:color w:val="767171" w:themeColor="background2" w:themeShade="80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hAnsi="SimSun" w:eastAsia="SimSun" w:cs="SimSun" w:asciiTheme="minorAscii"/>
                              <w:color w:val="767171" w:themeColor="background2" w:themeShade="80"/>
                              <w:sz w:val="20"/>
                              <w:szCs w:val="20"/>
                            </w:rPr>
                            <w:t>https://store.steampowered.com/app/927970/ForzeBreak/</w:t>
                          </w:r>
                          <w:r>
                            <w:rPr>
                              <w:rFonts w:hAnsi="SimSun" w:eastAsia="SimSun" w:cs="SimSun" w:asciiTheme="minorAscii"/>
                              <w:color w:val="767171" w:themeColor="background2" w:themeShade="8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>
                          <w:pPr>
                            <w:pStyle w:val="11"/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tabs>
                              <w:tab w:val="left" w:pos="708"/>
                              <w:tab w:val="left" w:pos="1416"/>
                              <w:tab w:val="left" w:pos="2124"/>
                              <w:tab w:val="left" w:pos="2832"/>
                              <w:tab w:val="left" w:pos="3540"/>
                              <w:tab w:val="left" w:pos="4248"/>
                              <w:tab w:val="left" w:pos="4956"/>
                              <w:tab w:val="left" w:pos="5664"/>
                              <w:tab w:val="left" w:pos="6372"/>
                              <w:tab w:val="left" w:pos="7080"/>
                              <w:tab w:val="left" w:pos="7788"/>
                              <w:tab w:val="left" w:pos="8496"/>
                              <w:tab w:val="left" w:pos="9204"/>
                              <w:tab w:val="left" w:pos="9912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Chars="0"/>
                            <w:jc w:val="left"/>
                            <w:textAlignment w:val="auto"/>
                            <w:rPr>
                              <w:rFonts w:hint="default" w:ascii="Microsoft YaHei" w:hAnsi="Microsoft YaHei" w:eastAsia="Microsoft YaHei" w:cs="Microsoft YaHei"/>
                              <w:b/>
                              <w:bCs/>
                              <w:i w:val="0"/>
                              <w:color w:val="767171" w:themeColor="background2" w:themeShade="80"/>
                              <w:sz w:val="21"/>
                              <w:szCs w:val="21"/>
                              <w:u w:val="none"/>
                              <w:vertAlign w:val="baseline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767171" w:themeColor="background2" w:themeShade="8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· 五人团队学生作品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767171" w:themeColor="background2" w:themeShade="8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767171" w:themeColor="background2" w:themeShade="8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767171" w:themeColor="background2" w:themeShade="8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· 设计兼开发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i w:val="0"/>
                              <w:color w:val="767171" w:themeColor="background2" w:themeShade="80"/>
                              <w:sz w:val="21"/>
                              <w:szCs w:val="21"/>
                              <w:u w:val="none"/>
                              <w:vertAlign w:val="baseline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i w:val="0"/>
                              <w:color w:val="767171" w:themeColor="background2" w:themeShade="80"/>
                              <w:sz w:val="21"/>
                              <w:szCs w:val="21"/>
                              <w:u w:val="none"/>
                              <w:vertAlign w:val="baseline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i w:val="0"/>
                              <w:color w:val="767171" w:themeColor="background2" w:themeShade="80"/>
                              <w:sz w:val="21"/>
                              <w:szCs w:val="21"/>
                              <w:u w:val="none"/>
                              <w:vertAlign w:val="baseline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i w:val="0"/>
                              <w:color w:val="767171" w:themeColor="background2" w:themeShade="80"/>
                              <w:sz w:val="21"/>
                              <w:szCs w:val="21"/>
                              <w:u w:val="none"/>
                              <w:vertAlign w:val="baseline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i w:val="0"/>
                              <w:color w:val="767171" w:themeColor="background2" w:themeShade="80"/>
                              <w:sz w:val="21"/>
                              <w:szCs w:val="21"/>
                              <w:u w:val="none"/>
                              <w:vertAlign w:val="baseline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i w:val="0"/>
                              <w:color w:val="767171" w:themeColor="background2" w:themeShade="80"/>
                              <w:sz w:val="21"/>
                              <w:szCs w:val="21"/>
                              <w:u w:val="none"/>
                              <w:vertAlign w:val="baseline"/>
                              <w:lang w:val="en-US" w:eastAsia="zh-CN"/>
                            </w:rPr>
                            <w:t xml:space="preserve"> · 圣何塞, 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i w:val="0"/>
                              <w:color w:val="767171" w:themeColor="background2" w:themeShade="80"/>
                              <w:sz w:val="21"/>
                              <w:szCs w:val="21"/>
                              <w:u w:val="none"/>
                              <w:vertAlign w:val="baseline"/>
                            </w:rPr>
                            <w:t>201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i w:val="0"/>
                              <w:color w:val="767171" w:themeColor="background2" w:themeShade="80"/>
                              <w:sz w:val="21"/>
                              <w:szCs w:val="21"/>
                              <w:u w:val="none"/>
                              <w:vertAlign w:val="baseline"/>
                              <w:lang w:val="en-US" w:eastAsia="zh-CN"/>
                            </w:rPr>
                            <w:t>7.12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i w:val="0"/>
                              <w:color w:val="767171" w:themeColor="background2" w:themeShade="80"/>
                              <w:sz w:val="21"/>
                              <w:szCs w:val="21"/>
                              <w:u w:val="none"/>
                              <w:vertAlign w:val="baseline"/>
                            </w:rPr>
                            <w:t>-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i w:val="0"/>
                              <w:color w:val="767171" w:themeColor="background2" w:themeShade="80"/>
                              <w:sz w:val="21"/>
                              <w:szCs w:val="21"/>
                              <w:u w:val="none"/>
                              <w:vertAlign w:val="baseline"/>
                              <w:lang w:val="en-US" w:eastAsia="zh-CN"/>
                            </w:rPr>
                            <w:t>2018.6</w:t>
                          </w:r>
                        </w:p>
                      </w:txbxContent>
                    </v:textbox>
                  </v:shape>
                  <v:shape id="文本框 127" o:spid="_x0000_s1026" o:spt="202" type="#_x0000_t202" style="position:absolute;left:5201;top:10134;height:1327;width:10091;" filled="f" stroked="f" coordsize="21600,21600" o:gfxdata="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UFn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2.54mm,2.54mm,2.54mm,1.27mm">
                      <w:txbxContent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2"/>
                            </w:numPr>
                            <w:suppressLineNumbers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before="0" w:beforeAutospacing="0" w:after="0" w:afterAutospacing="0" w:line="240" w:lineRule="auto"/>
                            <w:ind w:left="418" w:leftChars="0" w:hanging="418" w:firstLineChars="0"/>
                            <w:textAlignment w:val="auto"/>
                            <w:rPr>
                              <w:rFonts w:hint="eastAsia" w:ascii="Microsoft YaHei" w:hAnsi="Microsoft YaHei" w:eastAsia="Microsoft YaHei" w:cs="Microsoft YaHei"/>
                              <w:color w:val="404040" w:themeColor="text1" w:themeTint="BF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负责各类载具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和部分武器道具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的设计和实现，主要基于物理和动力学实现各异的操控手感，并根据车辆运动模式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和武器道具特点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进行网络同步的优化。</w:t>
                          </w:r>
                        </w:p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2"/>
                            </w:numPr>
                            <w:suppressLineNumbers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before="0" w:beforeAutospacing="0" w:after="0" w:afterAutospacing="0" w:line="240" w:lineRule="auto"/>
                            <w:ind w:left="418" w:leftChars="0" w:hanging="418" w:firstLineChars="0"/>
                            <w:jc w:val="left"/>
                            <w:textAlignment w:val="auto"/>
                            <w:rPr>
                              <w:rFonts w:hint="eastAsia" w:ascii="Microsoft YaHei" w:hAnsi="Microsoft YaHei" w:eastAsia="Microsoft YaHei" w:cs="Microsoft YaHei"/>
                              <w:color w:val="404040" w:themeColor="text1" w:themeTint="BF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使用FMOD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，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reaper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和FLStudio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，负责音频资源的制作和各类音频游戏内的实现。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5207;top:11401;height:2610;width:10090;" coordorigin="5207,11401" coordsize="10090,261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86" o:spid="_x0000_s1026" o:spt="202" type="#_x0000_t202" style="position:absolute;left:5207;top:11401;height:1130;width:10053;" filled="f" stroked="f" coordsize="21600,21600" o:gfxdata="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Dhht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1"/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tabs>
                              <w:tab w:val="left" w:pos="708"/>
                              <w:tab w:val="left" w:pos="1416"/>
                              <w:tab w:val="left" w:pos="2124"/>
                              <w:tab w:val="left" w:pos="2832"/>
                              <w:tab w:val="left" w:pos="3540"/>
                              <w:tab w:val="left" w:pos="4248"/>
                              <w:tab w:val="left" w:pos="4956"/>
                              <w:tab w:val="left" w:pos="5664"/>
                              <w:tab w:val="left" w:pos="6372"/>
                              <w:tab w:val="left" w:pos="7080"/>
                              <w:tab w:val="left" w:pos="7788"/>
                              <w:tab w:val="left" w:pos="8496"/>
                              <w:tab w:val="left" w:pos="9204"/>
                              <w:tab w:val="left" w:pos="9912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Chars="0"/>
                            <w:jc w:val="both"/>
                            <w:textAlignment w:val="auto"/>
                            <w:rPr>
                              <w:rFonts w:hint="default" w:ascii="Microsoft YaHei" w:hAnsi="Microsoft YaHei" w:eastAsia="Microsoft YaHei" w:cs="Microsoft YaHei"/>
                              <w:color w:val="374144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374144"/>
                              <w:kern w:val="24"/>
                              <w:sz w:val="24"/>
                              <w:szCs w:val="24"/>
                              <w:lang w:val="en-US" w:eastAsia="zh-CN"/>
                            </w:rPr>
                            <w:t>Life Jumper</w:t>
                          </w:r>
                          <w:r>
                            <w:rPr>
                              <w:rFonts w:hint="default" w:ascii="Microsoft YaHei" w:hAnsi="Microsoft YaHei" w:eastAsia="Microsoft YaHei" w:cs="Microsoft YaHei"/>
                              <w:b/>
                              <w:bCs/>
                              <w:color w:val="374144"/>
                              <w:kern w:val="24"/>
                              <w:sz w:val="24"/>
                              <w:szCs w:val="24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default" w:ascii="Microsoft YaHei" w:hAnsi="Microsoft YaHei" w:eastAsia="Microsoft YaHei" w:cs="Microsoft YaHei"/>
                              <w:color w:val="374144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(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color w:val="374144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基于Unity的文字平台跳跃，Ludum Dare41 比赛作品</w:t>
                          </w:r>
                          <w:r>
                            <w:rPr>
                              <w:rFonts w:hint="default" w:ascii="Microsoft YaHei" w:hAnsi="Microsoft YaHei" w:eastAsia="Microsoft YaHei" w:cs="Microsoft YaHei"/>
                              <w:color w:val="374144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  <w:t>)</w:t>
                          </w:r>
                        </w:p>
                        <w:p>
                          <w:pPr>
                            <w:pStyle w:val="11"/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tabs>
                              <w:tab w:val="left" w:pos="708"/>
                              <w:tab w:val="left" w:pos="1416"/>
                              <w:tab w:val="left" w:pos="2124"/>
                              <w:tab w:val="left" w:pos="2832"/>
                              <w:tab w:val="left" w:pos="3540"/>
                              <w:tab w:val="left" w:pos="4248"/>
                              <w:tab w:val="left" w:pos="4956"/>
                              <w:tab w:val="left" w:pos="5664"/>
                              <w:tab w:val="left" w:pos="6372"/>
                              <w:tab w:val="left" w:pos="7080"/>
                              <w:tab w:val="left" w:pos="7788"/>
                              <w:tab w:val="left" w:pos="8496"/>
                              <w:tab w:val="left" w:pos="9204"/>
                              <w:tab w:val="left" w:pos="9912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Chars="0"/>
                            <w:jc w:val="both"/>
                            <w:textAlignment w:val="auto"/>
                            <w:rPr>
                              <w:rFonts w:hint="default" w:hAnsi="Microsoft YaHei" w:eastAsia="Microsoft YaHei" w:cs="Microsoft YaHei" w:asciiTheme="minorAscii"/>
                              <w:color w:val="767171" w:themeColor="background2" w:themeShade="80"/>
                              <w:kern w:val="24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Ansi="SimSun" w:eastAsia="SimSun" w:cs="SimSun" w:asciiTheme="minorAscii"/>
                              <w:color w:val="767171" w:themeColor="background2" w:themeShade="8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hAnsi="SimSun" w:eastAsia="SimSun" w:cs="SimSun" w:asciiTheme="minorAscii"/>
                              <w:color w:val="767171" w:themeColor="background2" w:themeShade="80"/>
                              <w:sz w:val="20"/>
                              <w:szCs w:val="20"/>
                            </w:rPr>
                            <w:instrText xml:space="preserve"> HYPERLINK "https://ldjam.com/events/ludum-dare/41/ld41-life-jumper-text-adventure3d-platformer" </w:instrText>
                          </w:r>
                          <w:r>
                            <w:rPr>
                              <w:rFonts w:hAnsi="SimSun" w:eastAsia="SimSun" w:cs="SimSun" w:asciiTheme="minorAscii"/>
                              <w:color w:val="767171" w:themeColor="background2" w:themeShade="80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hAnsi="SimSun" w:eastAsia="SimSun" w:cs="SimSun" w:asciiTheme="minorAscii"/>
                              <w:color w:val="767171" w:themeColor="background2" w:themeShade="80"/>
                              <w:sz w:val="20"/>
                              <w:szCs w:val="20"/>
                            </w:rPr>
                            <w:t>https://ldjam.com/events/ludum-dare/41/ld41-life-jumper-text-adventure3d-platformer</w:t>
                          </w:r>
                          <w:r>
                            <w:rPr>
                              <w:rFonts w:hAnsi="SimSun" w:eastAsia="SimSun" w:cs="SimSun" w:asciiTheme="minorAscii"/>
                              <w:color w:val="767171" w:themeColor="background2" w:themeShade="8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>
                          <w:pPr>
                            <w:pStyle w:val="11"/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tabs>
                              <w:tab w:val="left" w:pos="708"/>
                              <w:tab w:val="left" w:pos="1416"/>
                              <w:tab w:val="left" w:pos="2124"/>
                              <w:tab w:val="left" w:pos="2832"/>
                              <w:tab w:val="left" w:pos="3540"/>
                              <w:tab w:val="left" w:pos="4248"/>
                              <w:tab w:val="left" w:pos="4956"/>
                              <w:tab w:val="left" w:pos="5664"/>
                              <w:tab w:val="left" w:pos="6372"/>
                              <w:tab w:val="left" w:pos="7080"/>
                              <w:tab w:val="left" w:pos="7788"/>
                              <w:tab w:val="left" w:pos="8496"/>
                              <w:tab w:val="left" w:pos="9204"/>
                              <w:tab w:val="left" w:pos="9912"/>
                            </w:tabs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Chars="0"/>
                            <w:jc w:val="both"/>
                            <w:textAlignment w:val="auto"/>
                            <w:rPr>
                              <w:rFonts w:hint="default" w:ascii="Microsoft YaHei" w:hAnsi="Microsoft YaHei" w:eastAsia="Microsoft YaHei" w:cs="Microsoft YaHei"/>
                              <w:b/>
                              <w:bCs/>
                              <w:i w:val="0"/>
                              <w:color w:val="767171" w:themeColor="background2" w:themeShade="80"/>
                              <w:sz w:val="21"/>
                              <w:szCs w:val="21"/>
                              <w:u w:val="none"/>
                              <w:vertAlign w:val="baseline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767171" w:themeColor="background2" w:themeShade="8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 xml:space="preserve">· 个人作品 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767171" w:themeColor="background2" w:themeShade="8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767171" w:themeColor="background2" w:themeShade="8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767171" w:themeColor="background2" w:themeShade="8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767171" w:themeColor="background2" w:themeShade="8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>· 个人开发者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i w:val="0"/>
                              <w:color w:val="767171" w:themeColor="background2" w:themeShade="80"/>
                              <w:sz w:val="21"/>
                              <w:szCs w:val="21"/>
                              <w:u w:val="none"/>
                              <w:vertAlign w:val="baseline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767171" w:themeColor="background2" w:themeShade="8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767171" w:themeColor="background2" w:themeShade="8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767171" w:themeColor="background2" w:themeShade="8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767171" w:themeColor="background2" w:themeShade="8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767171" w:themeColor="background2" w:themeShade="8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 xml:space="preserve">      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767171" w:themeColor="background2" w:themeShade="8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767171" w:themeColor="background2" w:themeShade="8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767171" w:themeColor="background2" w:themeShade="8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color w:val="767171" w:themeColor="background2" w:themeShade="80"/>
                              <w:kern w:val="24"/>
                              <w:sz w:val="21"/>
                              <w:szCs w:val="21"/>
                              <w:lang w:val="en-US" w:eastAsia="zh-CN"/>
                            </w:rPr>
                            <w:t xml:space="preserve">    ·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i w:val="0"/>
                              <w:color w:val="767171" w:themeColor="background2" w:themeShade="80"/>
                              <w:sz w:val="21"/>
                              <w:szCs w:val="21"/>
                              <w:u w:val="none"/>
                              <w:vertAlign w:val="baseline"/>
                            </w:rPr>
                            <w:t>201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b/>
                              <w:bCs/>
                              <w:i w:val="0"/>
                              <w:color w:val="767171" w:themeColor="background2" w:themeShade="80"/>
                              <w:sz w:val="21"/>
                              <w:szCs w:val="21"/>
                              <w:u w:val="none"/>
                              <w:vertAlign w:val="baseline"/>
                              <w:lang w:val="en-US" w:eastAsia="zh-CN"/>
                            </w:rPr>
                            <w:t>8.4</w:t>
                          </w:r>
                        </w:p>
                      </w:txbxContent>
                    </v:textbox>
                  </v:shape>
                  <v:shape id="文本框 127" o:spid="_x0000_s1026" o:spt="202" type="#_x0000_t202" style="position:absolute;left:5207;top:12369;height:1642;width:10091;" filled="f" stroked="f" coordsize="21600,21600" o:gfxdata="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2b40a2AAAA2gAAAA8A&#10;AAAAAAAAAQAgAAAAIgAAAGRycy9kb3ducmV2LnhtbFBLAQIUABQAAAAIAIdO4kAzLwWeOwAAADkA&#10;AAAQAAAAAAAAAAEAIAAAAAUBAABkcnMvc2hhcGV4bWwueG1sUEsFBgAAAAAGAAYAWwEAAK8DAAAA&#10;AA==&#10;">
                    <v:fill on="f" focussize="0,0"/>
                    <v:stroke on="f"/>
                    <v:imagedata o:title=""/>
                    <o:lock v:ext="edit" aspectratio="f"/>
                    <v:textbox inset="2.54mm,2.54mm,2.54mm,1.27mm">
                      <w:txbxContent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suppressLineNumbers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before="0" w:beforeAutospacing="0" w:after="0" w:afterAutospacing="0" w:line="240" w:lineRule="auto"/>
                            <w:ind w:left="418" w:leftChars="0" w:hanging="418" w:firstLineChars="0"/>
                            <w:textAlignment w:val="auto"/>
                            <w:rPr>
                              <w:rFonts w:hint="eastAsia" w:ascii="Microsoft YaHei" w:hAnsi="Microsoft YaHei" w:eastAsia="Microsoft YaHei" w:cs="Microsoft YaHei"/>
                              <w:color w:val="404040" w:themeColor="text1" w:themeTint="BF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Ludum Dare 41，48小时个人组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，</w:t>
                          </w: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基于unity，从零制作一款3d平台跳跃文字叙事游戏。工具链包含Maya制作简单角色模型和骨骼绑定，photoshop制作贴图，unity内置系统制作角色动画，FL studio音乐编曲制作，FMOD音频实现，unity c#最终游戏逻辑的实现。</w:t>
                          </w:r>
                        </w:p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1"/>
                            </w:numPr>
                            <w:suppressLineNumbers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before="0" w:beforeAutospacing="0" w:after="0" w:afterAutospacing="0" w:line="240" w:lineRule="auto"/>
                            <w:ind w:left="418" w:leftChars="0" w:hanging="418" w:firstLineChars="0"/>
                            <w:textAlignment w:val="auto"/>
                            <w:rPr>
                              <w:rFonts w:hint="eastAsia" w:ascii="Microsoft YaHei" w:hAnsi="Microsoft YaHei" w:eastAsia="Microsoft YaHei" w:cs="Microsoft YaHei"/>
                              <w:color w:val="404040" w:themeColor="text1" w:themeTint="BF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Microsoft YaHei" w:hAnsi="Microsoft YaHei" w:eastAsia="Microsoft YaHei" w:cs="Microsoft YaHei"/>
                              <w:i w:val="0"/>
                              <w:color w:val="404040" w:themeColor="text1" w:themeTint="BF"/>
                              <w:sz w:val="20"/>
                              <w:szCs w:val="20"/>
                              <w:u w:val="none"/>
                              <w:vertAlign w:val="baseli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Ludum Dare 41 情绪排名第4，创新排名第9，总评第14。（1000+参赛作品）</w:t>
                          </w:r>
                        </w:p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numPr>
                              <w:ilvl w:val="0"/>
                              <w:numId w:val="0"/>
                            </w:numPr>
                            <w:suppressLineNumbers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before="0" w:beforeAutospacing="0" w:after="0" w:afterAutospacing="0" w:line="240" w:lineRule="auto"/>
                            <w:ind w:leftChars="0"/>
                            <w:jc w:val="left"/>
                            <w:textAlignment w:val="auto"/>
                            <w:rPr>
                              <w:rFonts w:hint="eastAsia" w:ascii="Microsoft YaHei" w:hAnsi="Microsoft YaHei" w:eastAsia="Microsoft YaHei" w:cs="Microsoft YaHei"/>
                              <w:color w:val="404040" w:themeColor="text1" w:themeTint="BF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5195;top:8605;height:502;width:9886;" coordorigin="3366,27676" coordsize="9886,502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20" o:spid="_x0000_s1026" o:spt="202" type="#_x0000_t202" style="position:absolute;left:3607;top:27676;height:503;width:1513;" filled="f" stroked="f" coordsize="21600,21600" o:gfxdata="UEsDBAoAAAAAAIdO4kAAAAAAAAAAAAAAAAAEAAAAZHJzL1BLAwQUAAAACACHTuJAW2uNBr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rjQa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before="0" w:beforeAutospacing="0" w:after="0" w:afterAutospacing="0" w:line="240" w:lineRule="auto"/>
                            <w:textAlignment w:val="auto"/>
                            <w:rPr>
                              <w:rFonts w:hint="default" w:hAnsi="SimHei" w:eastAsia="SimHei" w:cs="SimHei" w:asciiTheme="minorAscii"/>
                              <w:color w:val="374144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hint="eastAsia" w:hAnsi="SimHei" w:eastAsia="SimHei" w:cs="SimHei" w:asciiTheme="minorAscii"/>
                              <w:color w:val="374144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项目经验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3366;top:27782;height:386;width:9886;" coordorigin="1913,27782" coordsize="9886,386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<o:lock v:ext="edit" aspectratio="f"/>
                    <v:group id="_x0000_s1026" o:spid="_x0000_s1026" o:spt="203" style="position:absolute;left:1913;top:28126;height:42;width:9886;" coordorigin="1913,28126" coordsize="9886,42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直接连接符 5" o:spid="_x0000_s1026" o:spt="20" style="position:absolute;left:1913;top:28144;height:0;width:9886;" filled="f" stroked="t" coordsize="21600,21600" o:gfxdata="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0b7k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pt" color="#BFBFBF [2412]" miterlimit="8" joinstyle="miter"/>
                        <v:imagedata o:title=""/>
                        <o:lock v:ext="edit" aspectratio="f"/>
                      </v:line>
                      <v:rect id="矩形 22" o:spid="_x0000_s1026" o:spt="1" style="position:absolute;left:1913;top:28126;height:43;width:1584;v-text-anchor:middle;" fillcolor="#475357" filled="t" stroked="f" coordsize="21600,21600" o:gfxdata="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39fn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</v:group>
                    <v:shape id="_x0000_s1026" o:spid="_x0000_s1026" o:spt="75" alt="icons8-project-management-96" type="#_x0000_t75" style="position:absolute;left:1913;top:27782;height:274;width:274;" filled="f" o:preferrelative="t" stroked="f" coordsize="21600,21600" o:gfxdata="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ClA1rK2AAAA2wAAAA8A&#10;AAAAAAAAAQAgAAAAIgAAAGRycy9kb3ducmV2LnhtbFBLAQIUABQAAAAIAIdO4kAzLwWeOwAAADkA&#10;AAAQAAAAAAAAAAEAIAAAAAUBAABkcnMvc2hhcGV4bWwueG1sUEsFBgAAAAAGAAYAWwEAAK8DAAAA&#10;AA==&#10;">
                      <v:fill on="f" focussize="0,0"/>
                      <v:stroke on="f"/>
                      <v:imagedata r:id="rId11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43815</wp:posOffset>
                </wp:positionV>
                <wp:extent cx="6277610" cy="1220470"/>
                <wp:effectExtent l="0" t="0" r="8890" b="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10" cy="1220470"/>
                          <a:chOff x="8547" y="14032"/>
                          <a:chExt cx="9886" cy="1922"/>
                        </a:xfrm>
                      </wpg:grpSpPr>
                      <wps:wsp>
                        <wps:cNvPr id="53" name="文本框 127"/>
                        <wps:cNvSpPr txBox="1"/>
                        <wps:spPr>
                          <a:xfrm>
                            <a:off x="8571" y="14544"/>
                            <a:ext cx="9857" cy="1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color w:val="374144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i w:val="0"/>
                                  <w:color w:val="374144"/>
                                  <w:sz w:val="20"/>
                                  <w:szCs w:val="20"/>
                                  <w:u w:val="none"/>
                                  <w:vertAlign w:val="baseline"/>
                                </w:rPr>
                                <w:t>一年工作经验，三年unity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i w:val="0"/>
                                  <w:color w:val="374144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US" w:eastAsia="zh-CN"/>
                                </w:rPr>
                                <w:t>开发经验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i w:val="0"/>
                                  <w:color w:val="374144"/>
                                  <w:sz w:val="20"/>
                                  <w:szCs w:val="20"/>
                                  <w:u w:val="none"/>
                                  <w:vertAlign w:val="baseline"/>
                                </w:rPr>
                                <w:t>，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i w:val="0"/>
                                  <w:color w:val="374144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US" w:eastAsia="zh-CN"/>
                                </w:rPr>
                                <w:t>熟悉游戏引擎架构，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i w:val="0"/>
                                  <w:color w:val="374144"/>
                                  <w:sz w:val="20"/>
                                  <w:szCs w:val="20"/>
                                  <w:u w:val="none"/>
                                  <w:vertAlign w:val="baseline"/>
                                </w:rPr>
                                <w:t>熟悉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/>
                                  <w:bCs/>
                                  <w:i w:val="0"/>
                                  <w:color w:val="374144"/>
                                  <w:sz w:val="20"/>
                                  <w:szCs w:val="20"/>
                                  <w:u w:val="none"/>
                                  <w:vertAlign w:val="baseline"/>
                                </w:rPr>
                                <w:t>编辑器开发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i w:val="0"/>
                                  <w:color w:val="374144"/>
                                  <w:sz w:val="20"/>
                                  <w:szCs w:val="20"/>
                                  <w:u w:val="none"/>
                                  <w:vertAlign w:val="baseline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i w:val="0"/>
                                  <w:color w:val="374144"/>
                                  <w:sz w:val="20"/>
                                  <w:szCs w:val="20"/>
                                  <w:u w:val="none"/>
                                  <w:vertAlign w:val="baseline"/>
                                </w:rPr>
                                <w:t>能够针对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/>
                                  <w:bCs/>
                                  <w:i w:val="0"/>
                                  <w:color w:val="374144"/>
                                  <w:sz w:val="20"/>
                                  <w:szCs w:val="20"/>
                                  <w:u w:val="none"/>
                                  <w:vertAlign w:val="baseline"/>
                                </w:rPr>
                                <w:t>profiler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i w:val="0"/>
                                  <w:color w:val="374144"/>
                                  <w:sz w:val="20"/>
                                  <w:szCs w:val="20"/>
                                  <w:u w:val="none"/>
                                  <w:vertAlign w:val="baseline"/>
                                </w:rPr>
                                <w:t>对游戏进行优化，了解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/>
                                  <w:bCs/>
                                  <w:i w:val="0"/>
                                  <w:color w:val="374144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US" w:eastAsia="zh-CN"/>
                                </w:rPr>
                                <w:t>unity shader。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i w:val="0"/>
                                  <w:color w:val="374144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US" w:eastAsia="zh-CN"/>
                                </w:rPr>
                                <w:t>技术栈偏向于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/>
                                  <w:bCs/>
                                  <w:i w:val="0"/>
                                  <w:color w:val="374144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US" w:eastAsia="zh-CN"/>
                                </w:rPr>
                                <w:t>Gameplay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i w:val="0"/>
                                  <w:color w:val="374144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US" w:eastAsia="zh-CN"/>
                                </w:rPr>
                                <w:t>和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/>
                                  <w:bCs/>
                                  <w:i w:val="0"/>
                                  <w:color w:val="374144"/>
                                  <w:sz w:val="20"/>
                                  <w:szCs w:val="20"/>
                                  <w:u w:val="none"/>
                                  <w:vertAlign w:val="baseline"/>
                                </w:rPr>
                                <w:t>联机开发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i w:val="0"/>
                                  <w:color w:val="374144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US" w:eastAsia="zh-CN"/>
                                </w:rPr>
                                <w:t>，了解游戏开发的工具链，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i w:val="0"/>
                                  <w:color w:val="374144"/>
                                  <w:sz w:val="20"/>
                                  <w:szCs w:val="20"/>
                                  <w:u w:val="none"/>
                                  <w:vertAlign w:val="baseline"/>
                                </w:rPr>
                                <w:t>英语能力可支持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/>
                                  <w:bCs/>
                                  <w:i w:val="0"/>
                                  <w:color w:val="374144"/>
                                  <w:sz w:val="20"/>
                                  <w:szCs w:val="20"/>
                                  <w:u w:val="none"/>
                                  <w:vertAlign w:val="baseline"/>
                                </w:rPr>
                                <w:t>全英文工作环境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i w:val="0"/>
                                  <w:color w:val="374144"/>
                                  <w:sz w:val="20"/>
                                  <w:szCs w:val="20"/>
                                  <w:u w:val="none"/>
                                  <w:vertAlign w:val="baseline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i w:val="0"/>
                                  <w:color w:val="374144"/>
                                  <w:sz w:val="20"/>
                                  <w:szCs w:val="20"/>
                                  <w:u w:val="none"/>
                                  <w:vertAlign w:val="baseline"/>
                                  <w:lang w:val="en-US" w:eastAsia="zh-CN"/>
                                </w:rPr>
                                <w:t>对接过不同国家动画和音频团队，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i w:val="0"/>
                                  <w:color w:val="374144"/>
                                  <w:sz w:val="20"/>
                                  <w:szCs w:val="20"/>
                                  <w:u w:val="none"/>
                                  <w:vertAlign w:val="baseline"/>
                                </w:rPr>
                                <w:t>有较强的知识搜索学习能力和团队沟通分享能力</w:t>
                              </w:r>
                              <w:r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i w:val="0"/>
                                  <w:color w:val="374144"/>
                                  <w:sz w:val="20"/>
                                  <w:szCs w:val="20"/>
                                  <w:u w:val="none"/>
                                  <w:vertAlign w:val="baseline"/>
                                  <w:lang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40" w:lineRule="auto"/>
                                <w:textAlignment w:val="auto"/>
                                <w:rPr>
                                  <w:rFonts w:hint="eastAsia" w:ascii="Microsoft YaHei" w:hAnsi="Microsoft YaHei" w:eastAsia="Microsoft YaHei" w:cs="Microsoft YaHei"/>
                                  <w:b w:val="0"/>
                                  <w:bCs w:val="0"/>
                                  <w:i w:val="0"/>
                                  <w:color w:val="374144"/>
                                  <w:sz w:val="20"/>
                                  <w:szCs w:val="20"/>
                                  <w:u w:val="none"/>
                                  <w:vertAlign w:val="baseline"/>
                                </w:rPr>
                              </w:pPr>
                            </w:p>
                          </w:txbxContent>
                        </wps:txbx>
                        <wps:bodyPr wrap="square" lIns="91440" tIns="91440" rIns="91440" bIns="45720">
                          <a:noAutofit/>
                        </wps:bodyPr>
                      </wps:wsp>
                      <wpg:grpSp>
                        <wpg:cNvPr id="92" name="Group 92"/>
                        <wpg:cNvGrpSpPr/>
                        <wpg:grpSpPr>
                          <a:xfrm>
                            <a:off x="8547" y="14032"/>
                            <a:ext cx="9886" cy="502"/>
                            <a:chOff x="6109" y="14032"/>
                            <a:chExt cx="9886" cy="502"/>
                          </a:xfrm>
                        </wpg:grpSpPr>
                        <wpg:grpSp>
                          <wpg:cNvPr id="71" name="Group 71"/>
                          <wpg:cNvGrpSpPr/>
                          <wpg:grpSpPr>
                            <a:xfrm>
                              <a:off x="6109" y="14032"/>
                              <a:ext cx="9886" cy="503"/>
                              <a:chOff x="3366" y="27676"/>
                              <a:chExt cx="9886" cy="503"/>
                            </a:xfrm>
                          </wpg:grpSpPr>
                          <wps:wsp>
                            <wps:cNvPr id="72" name="文本框 120"/>
                            <wps:cNvSpPr txBox="1"/>
                            <wps:spPr>
                              <a:xfrm>
                                <a:off x="3607" y="27676"/>
                                <a:ext cx="1513" cy="503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>
                                  <w:pPr>
                                    <w:pStyle w:val="4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 w:val="0"/>
                                    <w:spacing w:before="0" w:beforeAutospacing="0" w:after="0" w:afterAutospacing="0" w:line="240" w:lineRule="auto"/>
                                    <w:textAlignment w:val="auto"/>
                                    <w:rPr>
                                      <w:rFonts w:hint="default" w:hAnsi="SimHei" w:eastAsia="SimHei" w:cs="SimHei" w:asciiTheme="minorAscii"/>
                                      <w:color w:val="374144"/>
                                      <w:kern w:val="2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hAnsi="SimHei" w:eastAsia="SimHei" w:cs="SimHei" w:asciiTheme="minorAscii"/>
                                      <w:color w:val="374144"/>
                                      <w:kern w:val="24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个人总结</w:t>
                                  </w: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  <wpg:grpSp>
                            <wpg:cNvPr id="75" name="Group 43"/>
                            <wpg:cNvGrpSpPr/>
                            <wpg:grpSpPr>
                              <a:xfrm rot="0">
                                <a:off x="3366" y="28126"/>
                                <a:ext cx="9886" cy="42"/>
                                <a:chOff x="1913" y="28126"/>
                                <a:chExt cx="9886" cy="42"/>
                              </a:xfrm>
                            </wpg:grpSpPr>
                            <wps:wsp>
                              <wps:cNvPr id="76" name="直接连接符 5"/>
                              <wps:cNvCnPr/>
                              <wps:spPr>
                                <a:xfrm>
                                  <a:off x="1913" y="28144"/>
                                  <a:ext cx="988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矩形 22"/>
                              <wps:cNvSpPr/>
                              <wps:spPr>
                                <a:xfrm>
                                  <a:off x="1913" y="28126"/>
                                  <a:ext cx="1584" cy="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7535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88" name="Picture 88" descr="icons8-brief-9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130" y="14150"/>
                              <a:ext cx="274" cy="27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5.4pt;margin-top:3.45pt;height:96.1pt;width:494.3pt;z-index:251686912;mso-width-relative:page;mso-height-relative:page;" coordorigin="8547,14032" coordsize="9886,1922" o:gfxdata="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">
                <o:lock v:ext="edit" aspectratio="f"/>
                <v:shape id="文本框 127" o:spid="_x0000_s1026" o:spt="202" type="#_x0000_t202" style="position:absolute;left:8571;top:14544;height:1410;width:9857;" filled="f" stroked="f" coordsize="21600,21600" o:gfxdata="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RRW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2.54mm,2.54mm,2.54mm,1.27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textAlignment w:val="auto"/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color w:val="374144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i w:val="0"/>
                            <w:color w:val="374144"/>
                            <w:sz w:val="20"/>
                            <w:szCs w:val="20"/>
                            <w:u w:val="none"/>
                            <w:vertAlign w:val="baseline"/>
                          </w:rPr>
                          <w:t>一年工作经验，三年unity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i w:val="0"/>
                            <w:color w:val="374144"/>
                            <w:sz w:val="20"/>
                            <w:szCs w:val="20"/>
                            <w:u w:val="none"/>
                            <w:vertAlign w:val="baseline"/>
                            <w:lang w:val="en-US" w:eastAsia="zh-CN"/>
                          </w:rPr>
                          <w:t>开发经验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i w:val="0"/>
                            <w:color w:val="374144"/>
                            <w:sz w:val="20"/>
                            <w:szCs w:val="20"/>
                            <w:u w:val="none"/>
                            <w:vertAlign w:val="baseline"/>
                          </w:rPr>
                          <w:t>，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i w:val="0"/>
                            <w:color w:val="374144"/>
                            <w:sz w:val="20"/>
                            <w:szCs w:val="20"/>
                            <w:u w:val="none"/>
                            <w:vertAlign w:val="baseline"/>
                            <w:lang w:val="en-US" w:eastAsia="zh-CN"/>
                          </w:rPr>
                          <w:t>熟悉游戏引擎架构，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i w:val="0"/>
                            <w:color w:val="374144"/>
                            <w:sz w:val="20"/>
                            <w:szCs w:val="20"/>
                            <w:u w:val="none"/>
                            <w:vertAlign w:val="baseline"/>
                          </w:rPr>
                          <w:t>熟悉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/>
                            <w:bCs/>
                            <w:i w:val="0"/>
                            <w:color w:val="374144"/>
                            <w:sz w:val="20"/>
                            <w:szCs w:val="20"/>
                            <w:u w:val="none"/>
                            <w:vertAlign w:val="baseline"/>
                          </w:rPr>
                          <w:t>编辑器开发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i w:val="0"/>
                            <w:color w:val="374144"/>
                            <w:sz w:val="20"/>
                            <w:szCs w:val="20"/>
                            <w:u w:val="none"/>
                            <w:vertAlign w:val="baseline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i w:val="0"/>
                            <w:color w:val="374144"/>
                            <w:sz w:val="20"/>
                            <w:szCs w:val="20"/>
                            <w:u w:val="none"/>
                            <w:vertAlign w:val="baseline"/>
                          </w:rPr>
                          <w:t>能够针对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/>
                            <w:bCs/>
                            <w:i w:val="0"/>
                            <w:color w:val="374144"/>
                            <w:sz w:val="20"/>
                            <w:szCs w:val="20"/>
                            <w:u w:val="none"/>
                            <w:vertAlign w:val="baseline"/>
                          </w:rPr>
                          <w:t>profiler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i w:val="0"/>
                            <w:color w:val="374144"/>
                            <w:sz w:val="20"/>
                            <w:szCs w:val="20"/>
                            <w:u w:val="none"/>
                            <w:vertAlign w:val="baseline"/>
                          </w:rPr>
                          <w:t>对游戏进行优化，了解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/>
                            <w:bCs/>
                            <w:i w:val="0"/>
                            <w:color w:val="374144"/>
                            <w:sz w:val="20"/>
                            <w:szCs w:val="20"/>
                            <w:u w:val="none"/>
                            <w:vertAlign w:val="baseline"/>
                            <w:lang w:val="en-US" w:eastAsia="zh-CN"/>
                          </w:rPr>
                          <w:t>unity shader。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i w:val="0"/>
                            <w:color w:val="374144"/>
                            <w:sz w:val="20"/>
                            <w:szCs w:val="20"/>
                            <w:u w:val="none"/>
                            <w:vertAlign w:val="baseline"/>
                            <w:lang w:val="en-US" w:eastAsia="zh-CN"/>
                          </w:rPr>
                          <w:t>技术栈偏向于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/>
                            <w:bCs/>
                            <w:i w:val="0"/>
                            <w:color w:val="374144"/>
                            <w:sz w:val="20"/>
                            <w:szCs w:val="20"/>
                            <w:u w:val="none"/>
                            <w:vertAlign w:val="baseline"/>
                            <w:lang w:val="en-US" w:eastAsia="zh-CN"/>
                          </w:rPr>
                          <w:t>Gameplay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i w:val="0"/>
                            <w:color w:val="374144"/>
                            <w:sz w:val="20"/>
                            <w:szCs w:val="20"/>
                            <w:u w:val="none"/>
                            <w:vertAlign w:val="baseline"/>
                            <w:lang w:val="en-US" w:eastAsia="zh-CN"/>
                          </w:rPr>
                          <w:t>和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/>
                            <w:bCs/>
                            <w:i w:val="0"/>
                            <w:color w:val="374144"/>
                            <w:sz w:val="20"/>
                            <w:szCs w:val="20"/>
                            <w:u w:val="none"/>
                            <w:vertAlign w:val="baseline"/>
                          </w:rPr>
                          <w:t>联机开发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i w:val="0"/>
                            <w:color w:val="374144"/>
                            <w:sz w:val="20"/>
                            <w:szCs w:val="20"/>
                            <w:u w:val="none"/>
                            <w:vertAlign w:val="baseline"/>
                            <w:lang w:val="en-US" w:eastAsia="zh-CN"/>
                          </w:rPr>
                          <w:t>，了解游戏开发的工具链，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i w:val="0"/>
                            <w:color w:val="374144"/>
                            <w:sz w:val="20"/>
                            <w:szCs w:val="20"/>
                            <w:u w:val="none"/>
                            <w:vertAlign w:val="baseline"/>
                          </w:rPr>
                          <w:t>英语能力可支持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/>
                            <w:bCs/>
                            <w:i w:val="0"/>
                            <w:color w:val="374144"/>
                            <w:sz w:val="20"/>
                            <w:szCs w:val="20"/>
                            <w:u w:val="none"/>
                            <w:vertAlign w:val="baseline"/>
                          </w:rPr>
                          <w:t>全英文工作环境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i w:val="0"/>
                            <w:color w:val="374144"/>
                            <w:sz w:val="20"/>
                            <w:szCs w:val="20"/>
                            <w:u w:val="none"/>
                            <w:vertAlign w:val="baseline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i w:val="0"/>
                            <w:color w:val="374144"/>
                            <w:sz w:val="20"/>
                            <w:szCs w:val="20"/>
                            <w:u w:val="none"/>
                            <w:vertAlign w:val="baseline"/>
                            <w:lang w:val="en-US" w:eastAsia="zh-CN"/>
                          </w:rPr>
                          <w:t>对接过不同国家动画和音频团队，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i w:val="0"/>
                            <w:color w:val="374144"/>
                            <w:sz w:val="20"/>
                            <w:szCs w:val="20"/>
                            <w:u w:val="none"/>
                            <w:vertAlign w:val="baseline"/>
                          </w:rPr>
                          <w:t>有较强的知识搜索学习能力和团队沟通分享能力</w:t>
                        </w:r>
                        <w:r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i w:val="0"/>
                            <w:color w:val="374144"/>
                            <w:sz w:val="20"/>
                            <w:szCs w:val="20"/>
                            <w:u w:val="none"/>
                            <w:vertAlign w:val="baseline"/>
                            <w:lang w:eastAsia="zh-CN"/>
                          </w:rPr>
                          <w:t>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40" w:lineRule="auto"/>
                          <w:textAlignment w:val="auto"/>
                          <w:rPr>
                            <w:rFonts w:hint="eastAsia" w:ascii="Microsoft YaHei" w:hAnsi="Microsoft YaHei" w:eastAsia="Microsoft YaHei" w:cs="Microsoft YaHei"/>
                            <w:b w:val="0"/>
                            <w:bCs w:val="0"/>
                            <w:i w:val="0"/>
                            <w:color w:val="374144"/>
                            <w:sz w:val="20"/>
                            <w:szCs w:val="20"/>
                            <w:u w:val="none"/>
                            <w:vertAlign w:val="baseline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8547;top:14032;height:502;width:9886;" coordorigin="6109,14032" coordsize="9886,502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6109;top:14032;height:503;width:9886;" coordorigin="3366,27676" coordsize="9886,503" o:gfxdata="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Cd0S6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120" o:spid="_x0000_s1026" o:spt="202" type="#_x0000_t202" style="position:absolute;left:3607;top:27676;height:503;width:1513;" filled="f" stroked="f" coordsize="21600,21600" o:gfxdata="UEsDBAoAAAAAAIdO4kAAAAAAAAAAAAAAAAAEAAAAZHJzL1BLAwQUAAAACACHTuJAAfJYur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w2M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8li6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="0" w:beforeAutospacing="0" w:after="0" w:afterAutospacing="0" w:line="240" w:lineRule="auto"/>
                              <w:textAlignment w:val="auto"/>
                              <w:rPr>
                                <w:rFonts w:hint="default" w:hAnsi="SimHei" w:eastAsia="SimHei" w:cs="SimHei" w:asciiTheme="minorAscii"/>
                                <w:color w:val="374144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hAnsi="SimHei" w:eastAsia="SimHei" w:cs="SimHei" w:asciiTheme="minorAscii"/>
                                <w:color w:val="374144"/>
                                <w:kern w:val="24"/>
                                <w:sz w:val="28"/>
                                <w:szCs w:val="28"/>
                                <w:lang w:val="en-US" w:eastAsia="zh-CN"/>
                              </w:rPr>
                              <w:t>个人总结</w:t>
                            </w:r>
                          </w:p>
                        </w:txbxContent>
                      </v:textbox>
                    </v:shape>
                    <v:group id="Group 43" o:spid="_x0000_s1026" o:spt="203" style="position:absolute;left:3366;top:28126;height:42;width:9886;" coordorigin="1913,28126" coordsize="9886,42" o:gfxdata="UEsDBAoAAAAAAIdO4kAAAAAAAAAAAAAAAAAEAAAAZHJzL1BLAwQUAAAACACHTuJAP6bXL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v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6bXLb0AAADb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直接连接符 5" o:spid="_x0000_s1026" o:spt="20" style="position:absolute;left:1913;top:28144;height:0;width:9886;" filled="f" stroked="t" coordsize="21600,21600" o:gfxdata="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a9S+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1pt" color="#BFBFBF [2412]" miterlimit="8" joinstyle="miter"/>
                        <v:imagedata o:title=""/>
                        <o:lock v:ext="edit" aspectratio="f"/>
                      </v:line>
                      <v:rect id="矩形 22" o:spid="_x0000_s1026" o:spt="1" style="position:absolute;left:1913;top:28126;height:43;width:1584;v-text-anchor:middle;" fillcolor="#475357" filled="t" stroked="f" coordsize="21600,21600" o:gfxdata="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ZScLL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pt" miterlimit="8" joinstyle="miter"/>
                        <v:imagedata o:title=""/>
                        <o:lock v:ext="edit" aspectratio="f"/>
                      </v:rect>
                    </v:group>
                  </v:group>
                  <v:shape id="_x0000_s1026" o:spid="_x0000_s1026" o:spt="75" alt="icons8-brief-90" type="#_x0000_t75" style="position:absolute;left:6130;top:14150;height:274;width:274;" filled="f" o:preferrelative="t" stroked="f" coordsize="21600,21600" o:gfxdata="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RsXW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12" o:title=""/>
                    <o:lock v:ext="edit" aspectratio="t"/>
                  </v:shape>
                </v:group>
              </v:group>
            </w:pict>
          </mc:Fallback>
        </mc:AlternateConten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AAECB2B6-AFED-4BB2-B51C-EFC96F9BA708}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2" w:fontKey="{F9566C3B-726F-47CB-9013-AC0398531D72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  <w:embedRegular r:id="rId3" w:fontKey="{8AF0D575-B49E-45AB-A034-548B1B86271E}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4" w:fontKey="{F58FA8B5-FA96-4D72-8C63-9902C5C3C60C}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5" w:fontKey="{0BE57D08-0398-4075-B4A5-43D233715FB9}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6" w:fontKey="{A05BB51E-C5D7-4D01-B209-0B2AD4A9B797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47F722"/>
    <w:multiLevelType w:val="singleLevel"/>
    <w:tmpl w:val="9947F72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5"/>
      </w:rPr>
    </w:lvl>
  </w:abstractNum>
  <w:abstractNum w:abstractNumId="1">
    <w:nsid w:val="ABE3097A"/>
    <w:multiLevelType w:val="singleLevel"/>
    <w:tmpl w:val="ABE3097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5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embedTrueTypeFonts/>
  <w:embedSystemFonts/>
  <w:saveSubset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D9261C"/>
    <w:rsid w:val="00111D14"/>
    <w:rsid w:val="004D750A"/>
    <w:rsid w:val="00645881"/>
    <w:rsid w:val="00754EF9"/>
    <w:rsid w:val="008A276D"/>
    <w:rsid w:val="009616ED"/>
    <w:rsid w:val="009E7708"/>
    <w:rsid w:val="00A9243B"/>
    <w:rsid w:val="00B97901"/>
    <w:rsid w:val="00E05068"/>
    <w:rsid w:val="00E967B9"/>
    <w:rsid w:val="02054E5B"/>
    <w:rsid w:val="06F77A56"/>
    <w:rsid w:val="12A72CDB"/>
    <w:rsid w:val="1FB04CAD"/>
    <w:rsid w:val="27A27776"/>
    <w:rsid w:val="2BE01C2E"/>
    <w:rsid w:val="32E54E10"/>
    <w:rsid w:val="33793475"/>
    <w:rsid w:val="35A25A92"/>
    <w:rsid w:val="399477AE"/>
    <w:rsid w:val="45C071B4"/>
    <w:rsid w:val="4C0939E3"/>
    <w:rsid w:val="54742D89"/>
    <w:rsid w:val="5923118F"/>
    <w:rsid w:val="59C04150"/>
    <w:rsid w:val="5B9C6EE5"/>
    <w:rsid w:val="5BD9261C"/>
    <w:rsid w:val="63553D6E"/>
    <w:rsid w:val="6935017F"/>
    <w:rsid w:val="69835CB5"/>
    <w:rsid w:val="71933D66"/>
    <w:rsid w:val="77007D18"/>
    <w:rsid w:val="786E5D58"/>
    <w:rsid w:val="7A7409B5"/>
    <w:rsid w:val="7C8C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SimSun" w:hAnsi="SimSun" w:eastAsia="SimSun" w:cs="SimSu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hen\AppData\Roaming\kingsoft\office6\templates\download\IwOZU3TgNV81905\Useful%20Black%20Resume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Useful Black Resume.docx</Template>
  <Pages>1</Pages>
  <Words>0</Words>
  <Characters>0</Characters>
  <Lines>1</Lines>
  <Paragraphs>1</Paragraphs>
  <TotalTime>55</TotalTime>
  <ScaleCrop>false</ScaleCrop>
  <LinksUpToDate>false</LinksUpToDate>
  <CharactersWithSpaces>0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2019-12-19T14:55:00Z</dcterms:created>
  <dc:creator>google1576765236</dc:creator>
  <cp:lastModifiedBy>google1576765236</cp:lastModifiedBy>
  <cp:lastPrinted>2019-12-20T19:22:00Z</cp:lastPrinted>
  <dcterms:modified xsi:type="dcterms:W3CDTF">2019-12-20T22:46:49Z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